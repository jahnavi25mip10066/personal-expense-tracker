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CAE8FA" w:themeColor="accent2" w:themeTint="66"/>
  <w:body>
    <w:p w14:paraId="5E3B02F0" w14:textId="70085F78" w:rsidR="00FD1ECF" w:rsidRPr="00FD1ECF" w:rsidRDefault="00FD1ECF">
      <w:pPr>
        <w:spacing w:before="0" w:after="200" w:line="276" w:lineRule="auto"/>
        <w:ind w:left="0" w:right="0"/>
        <w:rPr>
          <w:caps/>
        </w:rPr>
      </w:pPr>
    </w:p>
    <w:p w14:paraId="75731B56" w14:textId="0184C9B6" w:rsidR="00B34890" w:rsidRDefault="009E4117" w:rsidP="00B34890">
      <w:pPr>
        <w:ind w:left="0"/>
        <w:jc w:val="center"/>
        <w:rPr>
          <w:rFonts w:ascii="Algerian" w:hAnsi="Algerian"/>
          <w:caps/>
          <w:sz w:val="48"/>
          <w:szCs w:val="48"/>
        </w:rPr>
      </w:pPr>
      <w:r w:rsidRPr="00B34890">
        <w:rPr>
          <w:rFonts w:ascii="Algerian" w:hAnsi="Algerian"/>
          <w:noProof/>
        </w:rPr>
        <w:drawing>
          <wp:anchor distT="0" distB="0" distL="114300" distR="114300" simplePos="0" relativeHeight="251659264" behindDoc="1" locked="1" layoutInCell="1" allowOverlap="1" wp14:anchorId="0188E1C7" wp14:editId="57C1DEEF">
            <wp:simplePos x="0" y="0"/>
            <wp:positionH relativeFrom="page">
              <wp:align>right</wp:align>
            </wp:positionH>
            <wp:positionV relativeFrom="paragraph">
              <wp:posOffset>-2464435</wp:posOffset>
            </wp:positionV>
            <wp:extent cx="7772400" cy="15883255"/>
            <wp:effectExtent l="0" t="0" r="0" b="4445"/>
            <wp:wrapNone/>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val="1"/>
                        </a:ext>
                      </a:extLst>
                    </pic:cNvPr>
                    <pic:cNvPicPr/>
                  </pic:nvPicPr>
                  <pic:blipFill>
                    <a:blip r:embed="rId11"/>
                    <a:stretch>
                      <a:fillRect/>
                    </a:stretch>
                  </pic:blipFill>
                  <pic:spPr>
                    <a:xfrm>
                      <a:off x="0" y="0"/>
                      <a:ext cx="7772400" cy="15883255"/>
                    </a:xfrm>
                    <a:prstGeom prst="rect">
                      <a:avLst/>
                    </a:prstGeom>
                  </pic:spPr>
                </pic:pic>
              </a:graphicData>
            </a:graphic>
            <wp14:sizeRelV relativeFrom="margin">
              <wp14:pctHeight>0</wp14:pctHeight>
            </wp14:sizeRelV>
          </wp:anchor>
        </w:drawing>
      </w:r>
      <w:r w:rsidR="00FD1ECF">
        <w:rPr>
          <w:rFonts w:ascii="Algerian" w:hAnsi="Algerian"/>
          <w:caps/>
          <w:sz w:val="48"/>
          <w:szCs w:val="48"/>
        </w:rPr>
        <w:t>PROJECT</w:t>
      </w:r>
    </w:p>
    <w:p w14:paraId="433DF4CC" w14:textId="6FF0490A" w:rsidR="00FD1ECF" w:rsidRPr="00B34890" w:rsidRDefault="00FD1ECF" w:rsidP="00B34890">
      <w:pPr>
        <w:ind w:left="0"/>
        <w:jc w:val="center"/>
        <w:rPr>
          <w:rFonts w:ascii="Algerian" w:hAnsi="Algerian"/>
        </w:rPr>
      </w:pPr>
      <w:r>
        <w:rPr>
          <w:rFonts w:ascii="Algerian" w:hAnsi="Algerian"/>
          <w:caps/>
          <w:sz w:val="48"/>
          <w:szCs w:val="48"/>
        </w:rPr>
        <w:t>PERsonal Expense tracker</w:t>
      </w:r>
    </w:p>
    <w:p w14:paraId="5BECAE2C" w14:textId="77777777" w:rsidR="00B34890" w:rsidRPr="00B34890" w:rsidRDefault="00B34890" w:rsidP="00B34890">
      <w:pPr>
        <w:pStyle w:val="Heading2"/>
      </w:pPr>
    </w:p>
    <w:p w14:paraId="5E744CEB" w14:textId="5B537BF3" w:rsidR="00B34890" w:rsidRDefault="00FD1ECF" w:rsidP="00FD1ECF">
      <w:pPr>
        <w:pStyle w:val="Heading2"/>
        <w:ind w:left="0"/>
      </w:pPr>
      <w:r>
        <w:rPr>
          <w:noProof/>
        </w:rPr>
        <w:drawing>
          <wp:inline distT="0" distB="0" distL="0" distR="0" wp14:anchorId="330E58A2" wp14:editId="55255936">
            <wp:extent cx="1352550" cy="1323975"/>
            <wp:effectExtent l="0" t="0" r="0" b="9525"/>
            <wp:docPr id="51911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2550" cy="1323975"/>
                    </a:xfrm>
                    <a:prstGeom prst="rect">
                      <a:avLst/>
                    </a:prstGeom>
                    <a:noFill/>
                    <a:ln>
                      <a:noFill/>
                    </a:ln>
                  </pic:spPr>
                </pic:pic>
              </a:graphicData>
            </a:graphic>
          </wp:inline>
        </w:drawing>
      </w:r>
    </w:p>
    <w:p w14:paraId="5A70C046" w14:textId="77777777" w:rsidR="00B34890" w:rsidRDefault="00B34890" w:rsidP="00B34890">
      <w:pPr>
        <w:pStyle w:val="Heading2"/>
      </w:pPr>
    </w:p>
    <w:p w14:paraId="6DFE32FB" w14:textId="77777777" w:rsidR="00B34890" w:rsidRDefault="00B34890" w:rsidP="00B34890">
      <w:pPr>
        <w:pStyle w:val="Heading2"/>
      </w:pPr>
    </w:p>
    <w:p w14:paraId="525DB48A" w14:textId="77777777" w:rsidR="00B34890" w:rsidRDefault="00B34890" w:rsidP="00B34890">
      <w:pPr>
        <w:pStyle w:val="Heading2"/>
      </w:pPr>
    </w:p>
    <w:p w14:paraId="181C8765" w14:textId="77777777" w:rsidR="00B34890" w:rsidRDefault="00B34890" w:rsidP="00B34890">
      <w:pPr>
        <w:pStyle w:val="Heading2"/>
      </w:pPr>
    </w:p>
    <w:p w14:paraId="508B97AF" w14:textId="77777777" w:rsidR="00B34890" w:rsidRDefault="00B34890" w:rsidP="00B34890">
      <w:pPr>
        <w:pStyle w:val="Heading2"/>
      </w:pPr>
    </w:p>
    <w:p w14:paraId="729A09EE" w14:textId="14DC4AF4" w:rsidR="00B34890" w:rsidRPr="00FD1ECF" w:rsidRDefault="00B34890" w:rsidP="00FD1ECF">
      <w:pPr>
        <w:pStyle w:val="Heading2"/>
        <w:ind w:left="0"/>
      </w:pPr>
      <w:r w:rsidRPr="00B34890">
        <w:rPr>
          <w:rFonts w:ascii="Calisto MT" w:hAnsi="Calisto MT"/>
          <w:sz w:val="28"/>
          <w:szCs w:val="28"/>
        </w:rPr>
        <w:t>Course:   Introduction to Program</w:t>
      </w:r>
      <w:r w:rsidRPr="00B34890">
        <w:rPr>
          <w:rFonts w:ascii="Calisto MT" w:hAnsi="Calisto MT"/>
          <w:sz w:val="28"/>
          <w:szCs w:val="28"/>
        </w:rPr>
        <w:t xml:space="preserve"> SOLVING</w:t>
      </w:r>
    </w:p>
    <w:p w14:paraId="1385EAB3" w14:textId="4930DCF9" w:rsidR="00B34890" w:rsidRPr="00B34890" w:rsidRDefault="00B34890" w:rsidP="00B34890">
      <w:pPr>
        <w:pStyle w:val="Heading2"/>
        <w:rPr>
          <w:rFonts w:ascii="Calisto MT" w:hAnsi="Calisto MT"/>
          <w:sz w:val="28"/>
          <w:szCs w:val="28"/>
        </w:rPr>
      </w:pPr>
      <w:r w:rsidRPr="00B34890">
        <w:rPr>
          <w:rFonts w:ascii="Calisto MT" w:hAnsi="Calisto MT"/>
          <w:sz w:val="28"/>
          <w:szCs w:val="28"/>
        </w:rPr>
        <w:t>Student Name:  Jahnavi Gaur</w:t>
      </w:r>
    </w:p>
    <w:p w14:paraId="13899F6F" w14:textId="73F056D3" w:rsidR="00B34890" w:rsidRPr="00B34890" w:rsidRDefault="00B34890" w:rsidP="00B34890">
      <w:pPr>
        <w:pStyle w:val="Heading2"/>
        <w:rPr>
          <w:rFonts w:ascii="Calisto MT" w:hAnsi="Calisto MT"/>
          <w:sz w:val="28"/>
          <w:szCs w:val="28"/>
        </w:rPr>
      </w:pPr>
      <w:r w:rsidRPr="00B34890">
        <w:rPr>
          <w:rFonts w:ascii="Calisto MT" w:hAnsi="Calisto MT"/>
          <w:sz w:val="28"/>
          <w:szCs w:val="28"/>
        </w:rPr>
        <w:t>Instructor:   Dr. Sasmita Padhy</w:t>
      </w:r>
    </w:p>
    <w:p w14:paraId="6F48FA83" w14:textId="77777777" w:rsidR="00FD1ECF" w:rsidRPr="002B5820" w:rsidRDefault="00FD1ECF" w:rsidP="002B5820">
      <w:pPr>
        <w:pStyle w:val="Heading3"/>
        <w:rPr>
          <w:color w:val="C00000"/>
          <w:lang w:val="en-IN"/>
        </w:rPr>
      </w:pPr>
      <w:r w:rsidRPr="002B5820">
        <w:rPr>
          <w:color w:val="C00000"/>
          <w:lang w:val="en-IN"/>
        </w:rPr>
        <w:lastRenderedPageBreak/>
        <w:t>1️</w:t>
      </w:r>
      <w:r w:rsidRPr="002B5820">
        <w:rPr>
          <w:rFonts w:ascii="Segoe UI Symbol" w:hAnsi="Segoe UI Symbol" w:cs="Segoe UI Symbol"/>
          <w:color w:val="C00000"/>
          <w:lang w:val="en-IN"/>
        </w:rPr>
        <w:t>⃣</w:t>
      </w:r>
      <w:r w:rsidRPr="002B5820">
        <w:rPr>
          <w:color w:val="C00000"/>
          <w:lang w:val="en-IN"/>
        </w:rPr>
        <w:t xml:space="preserve"> Problem Statement</w:t>
      </w:r>
    </w:p>
    <w:p w14:paraId="5DBF6016" w14:textId="77777777" w:rsidR="00FD1ECF" w:rsidRPr="00FD1ECF" w:rsidRDefault="00FD1ECF" w:rsidP="00855246">
      <w:pPr>
        <w:jc w:val="center"/>
        <w:rPr>
          <w:lang w:val="en-IN"/>
        </w:rPr>
      </w:pPr>
      <w:r w:rsidRPr="00FD1ECF">
        <w:rPr>
          <w:lang w:val="en-IN"/>
        </w:rPr>
        <w:t>Most students and individuals spend money daily on food, transport, recharge, shopping, etc., but they often forget where their money goes. They struggle to track daily spending and face difficulty managing their monthly budget.</w:t>
      </w:r>
    </w:p>
    <w:p w14:paraId="11D6066F" w14:textId="77777777" w:rsidR="00FD1ECF" w:rsidRDefault="00FD1ECF" w:rsidP="00855246">
      <w:pPr>
        <w:jc w:val="center"/>
        <w:rPr>
          <w:lang w:val="en-IN"/>
        </w:rPr>
      </w:pPr>
      <w:r w:rsidRPr="00FD1ECF">
        <w:rPr>
          <w:lang w:val="en-IN"/>
        </w:rPr>
        <w:t>To solve this problem, the Personal Expense Tracker provides a very small and simple system where the user can record all expenses and manage them easily through basic operations.</w:t>
      </w:r>
    </w:p>
    <w:p w14:paraId="76218F0E" w14:textId="77777777" w:rsidR="002B5820" w:rsidRDefault="002B5820" w:rsidP="00855246">
      <w:pPr>
        <w:jc w:val="center"/>
        <w:rPr>
          <w:lang w:val="en-IN"/>
        </w:rPr>
      </w:pPr>
    </w:p>
    <w:p w14:paraId="69002C05" w14:textId="0278DEFB" w:rsidR="002B5820" w:rsidRPr="002B5820" w:rsidRDefault="002B5820" w:rsidP="002B5820">
      <w:pPr>
        <w:pStyle w:val="Heading3"/>
        <w:rPr>
          <w:color w:val="C00000"/>
          <w:lang w:val="en-IN"/>
        </w:rPr>
      </w:pPr>
      <w:r w:rsidRPr="002B5820">
        <w:rPr>
          <w:color w:val="C00000"/>
          <w:lang w:val="en-IN"/>
        </w:rPr>
        <w:t>Introduction</w:t>
      </w:r>
    </w:p>
    <w:p w14:paraId="2FE2A317" w14:textId="77777777" w:rsidR="002B5820" w:rsidRPr="002B5820" w:rsidRDefault="002B5820" w:rsidP="002B5820">
      <w:pPr>
        <w:jc w:val="center"/>
        <w:rPr>
          <w:lang w:val="en-IN"/>
        </w:rPr>
      </w:pPr>
      <w:r w:rsidRPr="002B5820">
        <w:rPr>
          <w:lang w:val="en-IN"/>
        </w:rPr>
        <w:t>Managing daily expenses seems simple, but most of us forget where our money actually goes. Whether it’s snacks, travel, online purchases, or small personal items, everything adds up. The idea behind this project was to create a very simple personal expense tracker that anyone can use to record their spending during the day.</w:t>
      </w:r>
    </w:p>
    <w:p w14:paraId="6181AF4E" w14:textId="358B89B4" w:rsidR="002B5820" w:rsidRDefault="002B5820" w:rsidP="002B5820">
      <w:pPr>
        <w:jc w:val="center"/>
        <w:rPr>
          <w:lang w:val="en-IN"/>
        </w:rPr>
      </w:pPr>
      <w:r w:rsidRPr="002B5820">
        <w:rPr>
          <w:lang w:val="en-IN"/>
        </w:rPr>
        <w:t>The project is written completely in Python and focuses more on understanding concepts rather than building a complex application. It uses a basic console menu and stores data only while the program is running. I designed it in a modular way so that each part of the project is in a separate file, which also helped me understand how real projects are structured.</w:t>
      </w:r>
    </w:p>
    <w:p w14:paraId="52B51221" w14:textId="77777777" w:rsidR="00FD1ECF" w:rsidRDefault="00FD1ECF" w:rsidP="00FD1ECF">
      <w:pPr>
        <w:rPr>
          <w:lang w:val="en-IN"/>
        </w:rPr>
      </w:pPr>
    </w:p>
    <w:p w14:paraId="2720F399" w14:textId="77777777" w:rsidR="00FD1ECF" w:rsidRPr="002B5820" w:rsidRDefault="00FD1ECF" w:rsidP="002B5820">
      <w:pPr>
        <w:pStyle w:val="Heading3"/>
        <w:rPr>
          <w:color w:val="C00000"/>
          <w:lang w:val="en-IN"/>
        </w:rPr>
      </w:pPr>
      <w:r w:rsidRPr="002B5820">
        <w:rPr>
          <w:color w:val="C00000"/>
          <w:lang w:val="en-IN"/>
        </w:rPr>
        <w:t>2️</w:t>
      </w:r>
      <w:r w:rsidRPr="002B5820">
        <w:rPr>
          <w:rFonts w:ascii="Segoe UI Symbol" w:hAnsi="Segoe UI Symbol" w:cs="Segoe UI Symbol"/>
          <w:color w:val="C00000"/>
          <w:lang w:val="en-IN"/>
        </w:rPr>
        <w:t>⃣</w:t>
      </w:r>
      <w:r w:rsidRPr="002B5820">
        <w:rPr>
          <w:color w:val="C00000"/>
          <w:lang w:val="en-IN"/>
        </w:rPr>
        <w:t xml:space="preserve"> Objectives</w:t>
      </w:r>
    </w:p>
    <w:p w14:paraId="362DEA9B" w14:textId="77777777" w:rsidR="00FD1ECF" w:rsidRPr="00FD1ECF" w:rsidRDefault="00FD1ECF" w:rsidP="00FD1ECF">
      <w:pPr>
        <w:rPr>
          <w:lang w:val="en-IN"/>
        </w:rPr>
      </w:pPr>
      <w:r w:rsidRPr="00FD1ECF">
        <w:rPr>
          <w:lang w:val="en-IN"/>
        </w:rPr>
        <w:t>The main objectives of the Personal Expense Tracker are:</w:t>
      </w:r>
    </w:p>
    <w:p w14:paraId="1A8E14BA" w14:textId="77777777" w:rsidR="00FD1ECF" w:rsidRPr="00FD1ECF" w:rsidRDefault="00FD1ECF" w:rsidP="00FD1ECF">
      <w:pPr>
        <w:numPr>
          <w:ilvl w:val="0"/>
          <w:numId w:val="1"/>
        </w:numPr>
        <w:rPr>
          <w:lang w:val="en-IN"/>
        </w:rPr>
      </w:pPr>
      <w:r w:rsidRPr="00FD1ECF">
        <w:rPr>
          <w:lang w:val="en-IN"/>
        </w:rPr>
        <w:t>To help users record and organize their daily expenses.</w:t>
      </w:r>
    </w:p>
    <w:p w14:paraId="57BDE3EF" w14:textId="77777777" w:rsidR="00FD1ECF" w:rsidRPr="00FD1ECF" w:rsidRDefault="00FD1ECF" w:rsidP="00FD1ECF">
      <w:pPr>
        <w:numPr>
          <w:ilvl w:val="0"/>
          <w:numId w:val="1"/>
        </w:numPr>
        <w:rPr>
          <w:lang w:val="en-IN"/>
        </w:rPr>
      </w:pPr>
      <w:r w:rsidRPr="00FD1ECF">
        <w:rPr>
          <w:lang w:val="en-IN"/>
        </w:rPr>
        <w:t>To allow users to Add, View, Update, and Delete expenses.</w:t>
      </w:r>
    </w:p>
    <w:p w14:paraId="2ADE22CA" w14:textId="77777777" w:rsidR="00FD1ECF" w:rsidRPr="00FD1ECF" w:rsidRDefault="00FD1ECF" w:rsidP="00FD1ECF">
      <w:pPr>
        <w:numPr>
          <w:ilvl w:val="0"/>
          <w:numId w:val="1"/>
        </w:numPr>
        <w:rPr>
          <w:lang w:val="en-IN"/>
        </w:rPr>
      </w:pPr>
      <w:r w:rsidRPr="00FD1ECF">
        <w:rPr>
          <w:lang w:val="en-IN"/>
        </w:rPr>
        <w:t>To manage all data temporarily in Python using simple lists.</w:t>
      </w:r>
    </w:p>
    <w:p w14:paraId="26E9667E" w14:textId="77777777" w:rsidR="00FD1ECF" w:rsidRPr="00FD1ECF" w:rsidRDefault="00FD1ECF" w:rsidP="00FD1ECF">
      <w:pPr>
        <w:numPr>
          <w:ilvl w:val="0"/>
          <w:numId w:val="1"/>
        </w:numPr>
        <w:rPr>
          <w:lang w:val="en-IN"/>
        </w:rPr>
      </w:pPr>
      <w:r w:rsidRPr="00FD1ECF">
        <w:rPr>
          <w:lang w:val="en-IN"/>
        </w:rPr>
        <w:t>To build a modular Python program with multiple files (minimum 5 modules).</w:t>
      </w:r>
    </w:p>
    <w:p w14:paraId="630DB1B5" w14:textId="77777777" w:rsidR="00FD1ECF" w:rsidRPr="00FD1ECF" w:rsidRDefault="00FD1ECF" w:rsidP="00FD1ECF">
      <w:pPr>
        <w:numPr>
          <w:ilvl w:val="0"/>
          <w:numId w:val="1"/>
        </w:numPr>
        <w:rPr>
          <w:lang w:val="en-IN"/>
        </w:rPr>
      </w:pPr>
      <w:r w:rsidRPr="00FD1ECF">
        <w:rPr>
          <w:lang w:val="en-IN"/>
        </w:rPr>
        <w:t>To improve understanding of CRUD operations and object-oriented programming.</w:t>
      </w:r>
    </w:p>
    <w:p w14:paraId="1F6766F7" w14:textId="77777777" w:rsidR="00FD1ECF" w:rsidRPr="00FD1ECF" w:rsidRDefault="00FD1ECF" w:rsidP="00FD1ECF">
      <w:pPr>
        <w:numPr>
          <w:ilvl w:val="0"/>
          <w:numId w:val="1"/>
        </w:numPr>
        <w:rPr>
          <w:lang w:val="en-IN"/>
        </w:rPr>
      </w:pPr>
      <w:r w:rsidRPr="00FD1ECF">
        <w:rPr>
          <w:lang w:val="en-IN"/>
        </w:rPr>
        <w:t>To create a functional console-based expense management tool.</w:t>
      </w:r>
    </w:p>
    <w:p w14:paraId="232EA130" w14:textId="77777777" w:rsidR="00FD1ECF" w:rsidRDefault="00FD1ECF" w:rsidP="00FD1ECF">
      <w:pPr>
        <w:rPr>
          <w:lang w:val="en-IN"/>
        </w:rPr>
      </w:pPr>
    </w:p>
    <w:p w14:paraId="75DE3BC7" w14:textId="77777777" w:rsidR="00855246" w:rsidRPr="002B5820" w:rsidRDefault="00855246" w:rsidP="002B5820">
      <w:pPr>
        <w:pStyle w:val="Heading3"/>
        <w:rPr>
          <w:color w:val="C00000"/>
          <w:lang w:val="en-IN"/>
        </w:rPr>
      </w:pPr>
      <w:r w:rsidRPr="002B5820">
        <w:rPr>
          <w:color w:val="C00000"/>
          <w:lang w:val="en-IN"/>
        </w:rPr>
        <w:t>3️</w:t>
      </w:r>
      <w:r w:rsidRPr="002B5820">
        <w:rPr>
          <w:rFonts w:ascii="Segoe UI Symbol" w:hAnsi="Segoe UI Symbol" w:cs="Segoe UI Symbol"/>
          <w:color w:val="C00000"/>
          <w:lang w:val="en-IN"/>
        </w:rPr>
        <w:t>⃣</w:t>
      </w:r>
      <w:r w:rsidRPr="002B5820">
        <w:rPr>
          <w:color w:val="C00000"/>
          <w:lang w:val="en-IN"/>
        </w:rPr>
        <w:t xml:space="preserve"> Functional Requirements</w:t>
      </w:r>
    </w:p>
    <w:p w14:paraId="69A8385A" w14:textId="77777777" w:rsidR="00855246" w:rsidRPr="00855246" w:rsidRDefault="00855246" w:rsidP="00855246">
      <w:pPr>
        <w:rPr>
          <w:lang w:val="en-IN"/>
        </w:rPr>
      </w:pPr>
      <w:r w:rsidRPr="00855246">
        <w:rPr>
          <w:rFonts w:ascii="Segoe UI Symbol" w:hAnsi="Segoe UI Symbol" w:cs="Segoe UI Symbol"/>
          <w:lang w:val="en-IN"/>
        </w:rPr>
        <w:t>✔</w:t>
      </w:r>
      <w:r w:rsidRPr="00855246">
        <w:rPr>
          <w:lang w:val="en-IN"/>
        </w:rPr>
        <w:t xml:space="preserve"> Add Expense</w:t>
      </w:r>
    </w:p>
    <w:p w14:paraId="7586C6A9" w14:textId="77777777" w:rsidR="00855246" w:rsidRPr="00855246" w:rsidRDefault="00855246" w:rsidP="00855246">
      <w:pPr>
        <w:rPr>
          <w:lang w:val="en-IN"/>
        </w:rPr>
      </w:pPr>
      <w:r w:rsidRPr="00855246">
        <w:rPr>
          <w:lang w:val="en-IN"/>
        </w:rPr>
        <w:t>The user can enter amount, category, date, and a small note.</w:t>
      </w:r>
    </w:p>
    <w:p w14:paraId="4E8025CC" w14:textId="77777777" w:rsidR="00855246" w:rsidRPr="00855246" w:rsidRDefault="00855246" w:rsidP="00855246">
      <w:pPr>
        <w:rPr>
          <w:lang w:val="en-IN"/>
        </w:rPr>
      </w:pPr>
      <w:r w:rsidRPr="00855246">
        <w:rPr>
          <w:rFonts w:ascii="Segoe UI Symbol" w:hAnsi="Segoe UI Symbol" w:cs="Segoe UI Symbol"/>
          <w:lang w:val="en-IN"/>
        </w:rPr>
        <w:t>✔</w:t>
      </w:r>
      <w:r w:rsidRPr="00855246">
        <w:rPr>
          <w:lang w:val="en-IN"/>
        </w:rPr>
        <w:t xml:space="preserve"> View Expenses</w:t>
      </w:r>
    </w:p>
    <w:p w14:paraId="2536EC3C" w14:textId="77777777" w:rsidR="00855246" w:rsidRPr="00855246" w:rsidRDefault="00855246" w:rsidP="00855246">
      <w:pPr>
        <w:rPr>
          <w:lang w:val="en-IN"/>
        </w:rPr>
      </w:pPr>
      <w:r w:rsidRPr="00855246">
        <w:rPr>
          <w:lang w:val="en-IN"/>
        </w:rPr>
        <w:t>Shows all expenses recorded in the session.</w:t>
      </w:r>
    </w:p>
    <w:p w14:paraId="47118D91" w14:textId="77777777" w:rsidR="00855246" w:rsidRPr="00855246" w:rsidRDefault="00855246" w:rsidP="00855246">
      <w:pPr>
        <w:rPr>
          <w:lang w:val="en-IN"/>
        </w:rPr>
      </w:pPr>
      <w:r w:rsidRPr="00855246">
        <w:rPr>
          <w:rFonts w:ascii="Segoe UI Symbol" w:hAnsi="Segoe UI Symbol" w:cs="Segoe UI Symbol"/>
          <w:lang w:val="en-IN"/>
        </w:rPr>
        <w:t>✔</w:t>
      </w:r>
      <w:r w:rsidRPr="00855246">
        <w:rPr>
          <w:lang w:val="en-IN"/>
        </w:rPr>
        <w:t xml:space="preserve"> Update Expense</w:t>
      </w:r>
    </w:p>
    <w:p w14:paraId="0770D05E" w14:textId="77777777" w:rsidR="00855246" w:rsidRPr="00855246" w:rsidRDefault="00855246" w:rsidP="00855246">
      <w:pPr>
        <w:rPr>
          <w:lang w:val="en-IN"/>
        </w:rPr>
      </w:pPr>
      <w:r w:rsidRPr="00855246">
        <w:rPr>
          <w:lang w:val="en-IN"/>
        </w:rPr>
        <w:t>Allows editing of selected expense details.</w:t>
      </w:r>
    </w:p>
    <w:p w14:paraId="0DF64DB7" w14:textId="77777777" w:rsidR="00855246" w:rsidRPr="00855246" w:rsidRDefault="00855246" w:rsidP="00855246">
      <w:pPr>
        <w:rPr>
          <w:lang w:val="en-IN"/>
        </w:rPr>
      </w:pPr>
      <w:r w:rsidRPr="00855246">
        <w:rPr>
          <w:rFonts w:ascii="Segoe UI Symbol" w:hAnsi="Segoe UI Symbol" w:cs="Segoe UI Symbol"/>
          <w:lang w:val="en-IN"/>
        </w:rPr>
        <w:lastRenderedPageBreak/>
        <w:t>✔</w:t>
      </w:r>
      <w:r w:rsidRPr="00855246">
        <w:rPr>
          <w:lang w:val="en-IN"/>
        </w:rPr>
        <w:t xml:space="preserve"> Delete Expense</w:t>
      </w:r>
    </w:p>
    <w:p w14:paraId="3D10155C" w14:textId="77777777" w:rsidR="00855246" w:rsidRPr="00855246" w:rsidRDefault="00855246" w:rsidP="00855246">
      <w:pPr>
        <w:rPr>
          <w:lang w:val="en-IN"/>
        </w:rPr>
      </w:pPr>
      <w:r w:rsidRPr="00855246">
        <w:rPr>
          <w:lang w:val="en-IN"/>
        </w:rPr>
        <w:t>Removes a selected expense from the list.</w:t>
      </w:r>
    </w:p>
    <w:p w14:paraId="2D1046E3" w14:textId="77777777" w:rsidR="00855246" w:rsidRPr="00855246" w:rsidRDefault="00855246" w:rsidP="00855246">
      <w:pPr>
        <w:rPr>
          <w:lang w:val="en-IN"/>
        </w:rPr>
      </w:pPr>
      <w:r w:rsidRPr="00855246">
        <w:rPr>
          <w:rFonts w:ascii="Segoe UI Symbol" w:hAnsi="Segoe UI Symbol" w:cs="Segoe UI Symbol"/>
          <w:lang w:val="en-IN"/>
        </w:rPr>
        <w:t>✔</w:t>
      </w:r>
      <w:r w:rsidRPr="00855246">
        <w:rPr>
          <w:lang w:val="en-IN"/>
        </w:rPr>
        <w:t xml:space="preserve"> Exit</w:t>
      </w:r>
    </w:p>
    <w:p w14:paraId="647C2B7C" w14:textId="77777777" w:rsidR="00855246" w:rsidRPr="00855246" w:rsidRDefault="00855246" w:rsidP="00855246">
      <w:pPr>
        <w:rPr>
          <w:lang w:val="en-IN"/>
        </w:rPr>
      </w:pPr>
      <w:r w:rsidRPr="00855246">
        <w:rPr>
          <w:lang w:val="en-IN"/>
        </w:rPr>
        <w:t>Terminates the program (data is erased as no database is used).</w:t>
      </w:r>
    </w:p>
    <w:p w14:paraId="0A9D16A8" w14:textId="77777777" w:rsidR="00855246" w:rsidRPr="00855246" w:rsidRDefault="00855246" w:rsidP="00855246">
      <w:pPr>
        <w:rPr>
          <w:lang w:val="en-IN"/>
        </w:rPr>
      </w:pPr>
      <w:r w:rsidRPr="00855246">
        <w:rPr>
          <w:lang w:val="en-IN"/>
        </w:rPr>
        <w:pict w14:anchorId="1A9F8C83">
          <v:rect id="_x0000_i1033" style="width:0;height:1.5pt" o:hralign="center" o:hrstd="t" o:hr="t" fillcolor="#a0a0a0" stroked="f"/>
        </w:pict>
      </w:r>
    </w:p>
    <w:p w14:paraId="477AE001" w14:textId="77777777" w:rsidR="00855246" w:rsidRPr="002B5820" w:rsidRDefault="00855246" w:rsidP="002B5820">
      <w:pPr>
        <w:pStyle w:val="Heading3"/>
        <w:rPr>
          <w:color w:val="C00000"/>
          <w:lang w:val="en-IN"/>
        </w:rPr>
      </w:pPr>
      <w:r w:rsidRPr="002B5820">
        <w:rPr>
          <w:color w:val="C00000"/>
          <w:lang w:val="en-IN"/>
        </w:rPr>
        <w:t>4️</w:t>
      </w:r>
      <w:r w:rsidRPr="002B5820">
        <w:rPr>
          <w:rFonts w:ascii="Segoe UI Symbol" w:hAnsi="Segoe UI Symbol" w:cs="Segoe UI Symbol"/>
          <w:color w:val="C00000"/>
          <w:lang w:val="en-IN"/>
        </w:rPr>
        <w:t>⃣</w:t>
      </w:r>
      <w:r w:rsidRPr="002B5820">
        <w:rPr>
          <w:color w:val="C00000"/>
          <w:lang w:val="en-IN"/>
        </w:rPr>
        <w:t xml:space="preserve"> Non-Functional Requirements</w:t>
      </w:r>
    </w:p>
    <w:p w14:paraId="4FF07050" w14:textId="77777777" w:rsidR="00855246" w:rsidRPr="00855246" w:rsidRDefault="00855246" w:rsidP="00855246">
      <w:pPr>
        <w:rPr>
          <w:lang w:val="en-IN"/>
        </w:rPr>
      </w:pPr>
      <w:r w:rsidRPr="00855246">
        <w:rPr>
          <w:rFonts w:ascii="Segoe UI Symbol" w:hAnsi="Segoe UI Symbol" w:cs="Segoe UI Symbol"/>
          <w:lang w:val="en-IN"/>
        </w:rPr>
        <w:t>✔</w:t>
      </w:r>
      <w:r w:rsidRPr="00855246">
        <w:rPr>
          <w:lang w:val="en-IN"/>
        </w:rPr>
        <w:t xml:space="preserve"> Usability</w:t>
      </w:r>
    </w:p>
    <w:p w14:paraId="561180C2" w14:textId="77777777" w:rsidR="00855246" w:rsidRPr="00855246" w:rsidRDefault="00855246" w:rsidP="00855246">
      <w:pPr>
        <w:rPr>
          <w:lang w:val="en-IN"/>
        </w:rPr>
      </w:pPr>
      <w:r w:rsidRPr="00855246">
        <w:rPr>
          <w:lang w:val="en-IN"/>
        </w:rPr>
        <w:t>The interface must be simple so anyone can use it without training.</w:t>
      </w:r>
    </w:p>
    <w:p w14:paraId="78856831" w14:textId="77777777" w:rsidR="00855246" w:rsidRPr="00855246" w:rsidRDefault="00855246" w:rsidP="00855246">
      <w:pPr>
        <w:rPr>
          <w:lang w:val="en-IN"/>
        </w:rPr>
      </w:pPr>
      <w:r w:rsidRPr="00855246">
        <w:rPr>
          <w:rFonts w:ascii="Segoe UI Symbol" w:hAnsi="Segoe UI Symbol" w:cs="Segoe UI Symbol"/>
          <w:lang w:val="en-IN"/>
        </w:rPr>
        <w:t>✔</w:t>
      </w:r>
      <w:r w:rsidRPr="00855246">
        <w:rPr>
          <w:lang w:val="en-IN"/>
        </w:rPr>
        <w:t xml:space="preserve"> Performance</w:t>
      </w:r>
    </w:p>
    <w:p w14:paraId="30FB1836" w14:textId="77777777" w:rsidR="00855246" w:rsidRPr="00855246" w:rsidRDefault="00855246" w:rsidP="00855246">
      <w:pPr>
        <w:rPr>
          <w:lang w:val="en-IN"/>
        </w:rPr>
      </w:pPr>
      <w:r w:rsidRPr="00855246">
        <w:rPr>
          <w:lang w:val="en-IN"/>
        </w:rPr>
        <w:t>All operations must be quick since the data is stored in RAM.</w:t>
      </w:r>
    </w:p>
    <w:p w14:paraId="2BDCA590" w14:textId="77777777" w:rsidR="00855246" w:rsidRPr="00855246" w:rsidRDefault="00855246" w:rsidP="00855246">
      <w:pPr>
        <w:rPr>
          <w:lang w:val="en-IN"/>
        </w:rPr>
      </w:pPr>
      <w:r w:rsidRPr="00855246">
        <w:rPr>
          <w:rFonts w:ascii="Segoe UI Symbol" w:hAnsi="Segoe UI Symbol" w:cs="Segoe UI Symbol"/>
          <w:lang w:val="en-IN"/>
        </w:rPr>
        <w:t>✔</w:t>
      </w:r>
      <w:r w:rsidRPr="00855246">
        <w:rPr>
          <w:lang w:val="en-IN"/>
        </w:rPr>
        <w:t xml:space="preserve"> Portability</w:t>
      </w:r>
    </w:p>
    <w:p w14:paraId="4AC845E6" w14:textId="77777777" w:rsidR="00855246" w:rsidRPr="00855246" w:rsidRDefault="00855246" w:rsidP="00855246">
      <w:pPr>
        <w:rPr>
          <w:lang w:val="en-IN"/>
        </w:rPr>
      </w:pPr>
      <w:r w:rsidRPr="00855246">
        <w:rPr>
          <w:lang w:val="en-IN"/>
        </w:rPr>
        <w:t>The system must run on any computer with Python installed.</w:t>
      </w:r>
    </w:p>
    <w:p w14:paraId="002E786D" w14:textId="77777777" w:rsidR="00855246" w:rsidRPr="00855246" w:rsidRDefault="00855246" w:rsidP="00855246">
      <w:pPr>
        <w:rPr>
          <w:lang w:val="en-IN"/>
        </w:rPr>
      </w:pPr>
      <w:r w:rsidRPr="00855246">
        <w:rPr>
          <w:rFonts w:ascii="Segoe UI Symbol" w:hAnsi="Segoe UI Symbol" w:cs="Segoe UI Symbol"/>
          <w:lang w:val="en-IN"/>
        </w:rPr>
        <w:t>✔</w:t>
      </w:r>
      <w:r w:rsidRPr="00855246">
        <w:rPr>
          <w:lang w:val="en-IN"/>
        </w:rPr>
        <w:t xml:space="preserve"> No Permanent Storage</w:t>
      </w:r>
    </w:p>
    <w:p w14:paraId="11CEA858" w14:textId="77777777" w:rsidR="00855246" w:rsidRPr="00855246" w:rsidRDefault="00855246" w:rsidP="00855246">
      <w:pPr>
        <w:rPr>
          <w:lang w:val="en-IN"/>
        </w:rPr>
      </w:pPr>
      <w:r w:rsidRPr="00855246">
        <w:rPr>
          <w:lang w:val="en-IN"/>
        </w:rPr>
        <w:t>Data should not be saved permanently; program resets when stopped.</w:t>
      </w:r>
    </w:p>
    <w:p w14:paraId="401CFB08" w14:textId="77777777" w:rsidR="00855246" w:rsidRPr="00855246" w:rsidRDefault="00855246" w:rsidP="00855246">
      <w:pPr>
        <w:rPr>
          <w:lang w:val="en-IN"/>
        </w:rPr>
      </w:pPr>
      <w:r w:rsidRPr="00855246">
        <w:rPr>
          <w:rFonts w:ascii="Segoe UI Symbol" w:hAnsi="Segoe UI Symbol" w:cs="Segoe UI Symbol"/>
          <w:lang w:val="en-IN"/>
        </w:rPr>
        <w:t>✔</w:t>
      </w:r>
      <w:r w:rsidRPr="00855246">
        <w:rPr>
          <w:lang w:val="en-IN"/>
        </w:rPr>
        <w:t xml:space="preserve"> Maintainability</w:t>
      </w:r>
    </w:p>
    <w:p w14:paraId="32D7398E" w14:textId="77777777" w:rsidR="00855246" w:rsidRPr="00855246" w:rsidRDefault="00855246" w:rsidP="00855246">
      <w:pPr>
        <w:rPr>
          <w:lang w:val="en-IN"/>
        </w:rPr>
      </w:pPr>
      <w:r w:rsidRPr="00855246">
        <w:rPr>
          <w:lang w:val="en-IN"/>
        </w:rPr>
        <w:t>The system must be modular with separate Python files.</w:t>
      </w:r>
    </w:p>
    <w:p w14:paraId="5D12D54E" w14:textId="77777777" w:rsidR="00855246" w:rsidRPr="00FD1ECF" w:rsidRDefault="00855246" w:rsidP="00855246">
      <w:pPr>
        <w:rPr>
          <w:lang w:val="en-IN"/>
        </w:rPr>
      </w:pPr>
    </w:p>
    <w:p w14:paraId="4AA04521" w14:textId="1EE34A52" w:rsidR="00024B92" w:rsidRPr="002B5820" w:rsidRDefault="00DC0D1F" w:rsidP="002B5820">
      <w:pPr>
        <w:pStyle w:val="Heading3"/>
        <w:rPr>
          <w:color w:val="C00000"/>
        </w:rPr>
      </w:pPr>
      <w:r w:rsidRPr="002B5820">
        <w:rPr>
          <w:color w:val="C00000"/>
        </w:rPr>
        <w:t>5️</w:t>
      </w:r>
      <w:r w:rsidRPr="002B5820">
        <w:rPr>
          <w:rFonts w:ascii="Segoe UI Symbol" w:hAnsi="Segoe UI Symbol" w:cs="Segoe UI Symbol"/>
          <w:color w:val="C00000"/>
        </w:rPr>
        <w:t>⃣</w:t>
      </w:r>
      <w:r w:rsidRPr="002B5820">
        <w:rPr>
          <w:color w:val="C00000"/>
        </w:rPr>
        <w:t xml:space="preserve"> System Architecture Diagram</w:t>
      </w:r>
    </w:p>
    <w:p w14:paraId="5A5DC928" w14:textId="55C2019D" w:rsidR="00DC0D1F" w:rsidRDefault="002A2704" w:rsidP="002A2704">
      <w:pPr>
        <w:pStyle w:val="Heading2"/>
      </w:pPr>
      <w:r>
        <w:rPr>
          <w:noProof/>
        </w:rPr>
        <w:lastRenderedPageBreak/>
        <w:drawing>
          <wp:inline distT="0" distB="0" distL="0" distR="0" wp14:anchorId="3D485872" wp14:editId="38458AFE">
            <wp:extent cx="3514725" cy="5029200"/>
            <wp:effectExtent l="0" t="0" r="9525" b="0"/>
            <wp:docPr id="2027440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4725" cy="5029200"/>
                    </a:xfrm>
                    <a:prstGeom prst="rect">
                      <a:avLst/>
                    </a:prstGeom>
                    <a:noFill/>
                    <a:ln>
                      <a:noFill/>
                    </a:ln>
                  </pic:spPr>
                </pic:pic>
              </a:graphicData>
            </a:graphic>
          </wp:inline>
        </w:drawing>
      </w:r>
    </w:p>
    <w:p w14:paraId="0415A540" w14:textId="77777777" w:rsidR="002A2704" w:rsidRDefault="002A2704" w:rsidP="00DC0D1F">
      <w:pPr>
        <w:pStyle w:val="Heading2"/>
        <w:rPr>
          <w:lang w:val="en-IN"/>
        </w:rPr>
      </w:pPr>
    </w:p>
    <w:p w14:paraId="3FF37246" w14:textId="5EF1FA21" w:rsidR="00DC0D1F" w:rsidRPr="002B5820" w:rsidRDefault="00DC0D1F" w:rsidP="002B5820">
      <w:pPr>
        <w:pStyle w:val="Heading3"/>
        <w:rPr>
          <w:color w:val="C00000"/>
        </w:rPr>
      </w:pPr>
      <w:r w:rsidRPr="002B5820">
        <w:rPr>
          <w:color w:val="C00000"/>
        </w:rPr>
        <w:t>6️</w:t>
      </w:r>
      <w:r w:rsidRPr="002B5820">
        <w:rPr>
          <w:rFonts w:ascii="Segoe UI Symbol" w:hAnsi="Segoe UI Symbol" w:cs="Segoe UI Symbol"/>
          <w:color w:val="C00000"/>
        </w:rPr>
        <w:t>⃣</w:t>
      </w:r>
      <w:r w:rsidRPr="002B5820">
        <w:rPr>
          <w:color w:val="C00000"/>
        </w:rPr>
        <w:t xml:space="preserve"> Process Flow / Workflow Diagram</w:t>
      </w:r>
    </w:p>
    <w:p w14:paraId="1F27A751" w14:textId="22FA17A5" w:rsidR="00DC0D1F" w:rsidRPr="00DC0D1F" w:rsidRDefault="002A2704" w:rsidP="00DC0D1F">
      <w:pPr>
        <w:pStyle w:val="Heading2"/>
        <w:rPr>
          <w:lang w:val="en-IN"/>
        </w:rPr>
      </w:pPr>
      <w:r>
        <w:rPr>
          <w:noProof/>
        </w:rPr>
        <w:lastRenderedPageBreak/>
        <w:drawing>
          <wp:inline distT="0" distB="0" distL="0" distR="0" wp14:anchorId="3D2DBE4F" wp14:editId="3B122839">
            <wp:extent cx="5495925" cy="3857625"/>
            <wp:effectExtent l="0" t="0" r="9525" b="9525"/>
            <wp:docPr id="958139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3857625"/>
                    </a:xfrm>
                    <a:prstGeom prst="rect">
                      <a:avLst/>
                    </a:prstGeom>
                    <a:noFill/>
                    <a:ln>
                      <a:noFill/>
                    </a:ln>
                  </pic:spPr>
                </pic:pic>
              </a:graphicData>
            </a:graphic>
          </wp:inline>
        </w:drawing>
      </w:r>
    </w:p>
    <w:p w14:paraId="3D18C498" w14:textId="77777777" w:rsidR="002A2704" w:rsidRDefault="002A2704" w:rsidP="00DC0D1F">
      <w:pPr>
        <w:pStyle w:val="Heading2"/>
        <w:rPr>
          <w:lang w:val="en-IN"/>
        </w:rPr>
      </w:pPr>
    </w:p>
    <w:p w14:paraId="2F8B1728" w14:textId="429DDC49" w:rsidR="00DC0D1F" w:rsidRPr="002B5820" w:rsidRDefault="00DC0D1F" w:rsidP="002B5820">
      <w:pPr>
        <w:pStyle w:val="Heading3"/>
        <w:rPr>
          <w:color w:val="C00000"/>
          <w:lang w:val="en-IN"/>
        </w:rPr>
      </w:pPr>
      <w:r w:rsidRPr="002B5820">
        <w:rPr>
          <w:color w:val="C00000"/>
          <w:lang w:val="en-IN"/>
        </w:rPr>
        <w:t>7️</w:t>
      </w:r>
      <w:r w:rsidRPr="002B5820">
        <w:rPr>
          <w:rFonts w:ascii="Segoe UI Symbol" w:hAnsi="Segoe UI Symbol" w:cs="Segoe UI Symbol"/>
          <w:color w:val="C00000"/>
          <w:lang w:val="en-IN"/>
        </w:rPr>
        <w:t>⃣</w:t>
      </w:r>
      <w:r w:rsidRPr="002B5820">
        <w:rPr>
          <w:color w:val="C00000"/>
          <w:lang w:val="en-IN"/>
        </w:rPr>
        <w:t xml:space="preserve"> UML Diagrams</w:t>
      </w:r>
    </w:p>
    <w:p w14:paraId="06043027" w14:textId="77777777" w:rsidR="00DC0D1F" w:rsidRPr="00DC0D1F" w:rsidRDefault="00DC0D1F" w:rsidP="00DC0D1F">
      <w:pPr>
        <w:rPr>
          <w:lang w:val="en-IN"/>
        </w:rPr>
      </w:pPr>
      <w:r w:rsidRPr="00DC0D1F">
        <w:rPr>
          <w:rFonts w:ascii="Segoe UI Symbol" w:hAnsi="Segoe UI Symbol" w:cs="Segoe UI Symbol"/>
          <w:lang w:val="en-IN"/>
        </w:rPr>
        <w:t>✔</w:t>
      </w:r>
      <w:r w:rsidRPr="00DC0D1F">
        <w:rPr>
          <w:lang w:val="en-IN"/>
        </w:rPr>
        <w:t xml:space="preserve"> Use Case Diagram</w:t>
      </w:r>
    </w:p>
    <w:p w14:paraId="69B7FABE" w14:textId="77777777" w:rsidR="00DC0D1F" w:rsidRPr="00DC0D1F" w:rsidRDefault="00DC0D1F" w:rsidP="00DC0D1F">
      <w:pPr>
        <w:rPr>
          <w:lang w:val="en-IN"/>
        </w:rPr>
      </w:pPr>
      <w:r w:rsidRPr="00DC0D1F">
        <w:rPr>
          <w:lang w:val="en-IN"/>
        </w:rPr>
        <w:t>Actor: User</w:t>
      </w:r>
      <w:r w:rsidRPr="00DC0D1F">
        <w:rPr>
          <w:lang w:val="en-IN"/>
        </w:rPr>
        <w:br/>
        <w:t>System: Personal Expense Tracker</w:t>
      </w:r>
    </w:p>
    <w:p w14:paraId="521B3C2A" w14:textId="77777777" w:rsidR="00DC0D1F" w:rsidRPr="00DC0D1F" w:rsidRDefault="00DC0D1F" w:rsidP="00DC0D1F">
      <w:pPr>
        <w:rPr>
          <w:lang w:val="en-IN"/>
        </w:rPr>
      </w:pPr>
      <w:r w:rsidRPr="00DC0D1F">
        <w:rPr>
          <w:lang w:val="en-IN"/>
        </w:rPr>
        <w:t>Use cases:</w:t>
      </w:r>
    </w:p>
    <w:p w14:paraId="79DFFBBC" w14:textId="77777777" w:rsidR="00DC0D1F" w:rsidRPr="00DC0D1F" w:rsidRDefault="00DC0D1F" w:rsidP="00DC0D1F">
      <w:pPr>
        <w:numPr>
          <w:ilvl w:val="0"/>
          <w:numId w:val="2"/>
        </w:numPr>
        <w:rPr>
          <w:lang w:val="en-IN"/>
        </w:rPr>
      </w:pPr>
      <w:r w:rsidRPr="00DC0D1F">
        <w:rPr>
          <w:lang w:val="en-IN"/>
        </w:rPr>
        <w:t>Add Expense</w:t>
      </w:r>
    </w:p>
    <w:p w14:paraId="20C94B64" w14:textId="77777777" w:rsidR="00DC0D1F" w:rsidRPr="00DC0D1F" w:rsidRDefault="00DC0D1F" w:rsidP="00DC0D1F">
      <w:pPr>
        <w:numPr>
          <w:ilvl w:val="0"/>
          <w:numId w:val="2"/>
        </w:numPr>
        <w:rPr>
          <w:lang w:val="en-IN"/>
        </w:rPr>
      </w:pPr>
      <w:r w:rsidRPr="00DC0D1F">
        <w:rPr>
          <w:lang w:val="en-IN"/>
        </w:rPr>
        <w:t>View Expenses</w:t>
      </w:r>
    </w:p>
    <w:p w14:paraId="655E0AFA" w14:textId="77777777" w:rsidR="00DC0D1F" w:rsidRPr="00DC0D1F" w:rsidRDefault="00DC0D1F" w:rsidP="00DC0D1F">
      <w:pPr>
        <w:numPr>
          <w:ilvl w:val="0"/>
          <w:numId w:val="2"/>
        </w:numPr>
        <w:rPr>
          <w:lang w:val="en-IN"/>
        </w:rPr>
      </w:pPr>
      <w:r w:rsidRPr="00DC0D1F">
        <w:rPr>
          <w:lang w:val="en-IN"/>
        </w:rPr>
        <w:t>Update Expense</w:t>
      </w:r>
    </w:p>
    <w:p w14:paraId="63D7F5E1" w14:textId="77777777" w:rsidR="00DC0D1F" w:rsidRPr="00DC0D1F" w:rsidRDefault="00DC0D1F" w:rsidP="00DC0D1F">
      <w:pPr>
        <w:numPr>
          <w:ilvl w:val="0"/>
          <w:numId w:val="2"/>
        </w:numPr>
        <w:rPr>
          <w:lang w:val="en-IN"/>
        </w:rPr>
      </w:pPr>
      <w:r w:rsidRPr="00DC0D1F">
        <w:rPr>
          <w:lang w:val="en-IN"/>
        </w:rPr>
        <w:lastRenderedPageBreak/>
        <w:t>Delete Expense</w:t>
      </w:r>
    </w:p>
    <w:p w14:paraId="6F00A981" w14:textId="77777777" w:rsidR="00DC0D1F" w:rsidRDefault="00DC0D1F" w:rsidP="00DC0D1F">
      <w:pPr>
        <w:numPr>
          <w:ilvl w:val="0"/>
          <w:numId w:val="2"/>
        </w:numPr>
        <w:rPr>
          <w:lang w:val="en-IN"/>
        </w:rPr>
      </w:pPr>
      <w:r w:rsidRPr="00DC0D1F">
        <w:rPr>
          <w:lang w:val="en-IN"/>
        </w:rPr>
        <w:t>Exit</w:t>
      </w:r>
    </w:p>
    <w:p w14:paraId="617C4DDE" w14:textId="4108D911" w:rsidR="00DC0D1F" w:rsidRDefault="002A2704" w:rsidP="00DC0D1F">
      <w:pPr>
        <w:ind w:left="720"/>
        <w:rPr>
          <w:lang w:val="en-IN"/>
        </w:rPr>
      </w:pPr>
      <w:r>
        <w:rPr>
          <w:noProof/>
        </w:rPr>
        <w:drawing>
          <wp:inline distT="0" distB="0" distL="0" distR="0" wp14:anchorId="0B7C3506" wp14:editId="370AEFF0">
            <wp:extent cx="5124450" cy="2943225"/>
            <wp:effectExtent l="0" t="0" r="0" b="9525"/>
            <wp:docPr id="975100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4450" cy="2943225"/>
                    </a:xfrm>
                    <a:prstGeom prst="rect">
                      <a:avLst/>
                    </a:prstGeom>
                    <a:noFill/>
                    <a:ln>
                      <a:noFill/>
                    </a:ln>
                  </pic:spPr>
                </pic:pic>
              </a:graphicData>
            </a:graphic>
          </wp:inline>
        </w:drawing>
      </w:r>
    </w:p>
    <w:p w14:paraId="523DBBBA" w14:textId="77777777" w:rsidR="002A2704" w:rsidRPr="00DC0D1F" w:rsidRDefault="002A2704" w:rsidP="00DC0D1F">
      <w:pPr>
        <w:ind w:left="720"/>
        <w:rPr>
          <w:lang w:val="en-IN"/>
        </w:rPr>
      </w:pPr>
    </w:p>
    <w:p w14:paraId="652AF5C2" w14:textId="2C56BCDD" w:rsidR="00DC0D1F" w:rsidRDefault="00DC0D1F" w:rsidP="00DC0D1F">
      <w:r w:rsidRPr="00DC0D1F">
        <w:rPr>
          <w:rFonts w:ascii="Segoe UI Symbol" w:hAnsi="Segoe UI Symbol" w:cs="Segoe UI Symbol"/>
        </w:rPr>
        <w:t>✔</w:t>
      </w:r>
      <w:r w:rsidRPr="00DC0D1F">
        <w:t xml:space="preserve"> Class Diagram</w:t>
      </w:r>
    </w:p>
    <w:p w14:paraId="3FC43E56" w14:textId="16B52B62" w:rsidR="002A2704" w:rsidRDefault="002A2704" w:rsidP="002A2704">
      <w:pPr>
        <w:jc w:val="center"/>
      </w:pPr>
      <w:r>
        <w:rPr>
          <w:noProof/>
        </w:rPr>
        <w:lastRenderedPageBreak/>
        <w:drawing>
          <wp:inline distT="0" distB="0" distL="0" distR="0" wp14:anchorId="24186685" wp14:editId="4B92CF5B">
            <wp:extent cx="2168525" cy="4476750"/>
            <wp:effectExtent l="0" t="0" r="3175" b="0"/>
            <wp:docPr id="398596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0708" cy="4501901"/>
                    </a:xfrm>
                    <a:prstGeom prst="rect">
                      <a:avLst/>
                    </a:prstGeom>
                    <a:noFill/>
                    <a:ln>
                      <a:noFill/>
                    </a:ln>
                  </pic:spPr>
                </pic:pic>
              </a:graphicData>
            </a:graphic>
          </wp:inline>
        </w:drawing>
      </w:r>
    </w:p>
    <w:p w14:paraId="17CE30AD" w14:textId="77777777" w:rsidR="00DC0D1F" w:rsidRDefault="00DC0D1F" w:rsidP="00DC0D1F"/>
    <w:p w14:paraId="7159ED9C" w14:textId="50B4C3B3" w:rsidR="00DC0D1F" w:rsidRDefault="00DC0D1F" w:rsidP="00DC0D1F">
      <w:r w:rsidRPr="00DC0D1F">
        <w:rPr>
          <w:rFonts w:ascii="Segoe UI Symbol" w:hAnsi="Segoe UI Symbol" w:cs="Segoe UI Symbol"/>
        </w:rPr>
        <w:t>✔</w:t>
      </w:r>
      <w:r w:rsidRPr="00DC0D1F">
        <w:t xml:space="preserve"> Sequence Diagram (Add Expense)</w:t>
      </w:r>
    </w:p>
    <w:p w14:paraId="259A571D" w14:textId="11177E20" w:rsidR="00DC0D1F" w:rsidRDefault="00DC22F6" w:rsidP="00DC22F6">
      <w:pPr>
        <w:jc w:val="center"/>
      </w:pPr>
      <w:r>
        <w:rPr>
          <w:noProof/>
        </w:rPr>
        <w:lastRenderedPageBreak/>
        <w:drawing>
          <wp:inline distT="0" distB="0" distL="0" distR="0" wp14:anchorId="75315160" wp14:editId="2C248BE4">
            <wp:extent cx="4581525" cy="2238375"/>
            <wp:effectExtent l="0" t="0" r="9525" b="9525"/>
            <wp:docPr id="1928805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1525" cy="2238375"/>
                    </a:xfrm>
                    <a:prstGeom prst="rect">
                      <a:avLst/>
                    </a:prstGeom>
                    <a:noFill/>
                    <a:ln>
                      <a:noFill/>
                    </a:ln>
                  </pic:spPr>
                </pic:pic>
              </a:graphicData>
            </a:graphic>
          </wp:inline>
        </w:drawing>
      </w:r>
    </w:p>
    <w:p w14:paraId="50BA913A" w14:textId="77777777" w:rsidR="00DC22F6" w:rsidRDefault="00DC22F6" w:rsidP="00DC22F6">
      <w:pPr>
        <w:jc w:val="center"/>
      </w:pPr>
    </w:p>
    <w:p w14:paraId="4F7F75B7" w14:textId="77777777" w:rsidR="00DC0D1F" w:rsidRPr="002B5820" w:rsidRDefault="00DC0D1F" w:rsidP="002B5820">
      <w:pPr>
        <w:pStyle w:val="Heading3"/>
        <w:rPr>
          <w:color w:val="C00000"/>
          <w:lang w:val="en-IN"/>
        </w:rPr>
      </w:pPr>
      <w:r w:rsidRPr="002B5820">
        <w:rPr>
          <w:color w:val="C00000"/>
          <w:lang w:val="en-IN"/>
        </w:rPr>
        <w:t>8️</w:t>
      </w:r>
      <w:r w:rsidRPr="002B5820">
        <w:rPr>
          <w:rFonts w:ascii="Segoe UI Symbol" w:hAnsi="Segoe UI Symbol" w:cs="Segoe UI Symbol"/>
          <w:color w:val="C00000"/>
          <w:lang w:val="en-IN"/>
        </w:rPr>
        <w:t>⃣</w:t>
      </w:r>
      <w:r w:rsidRPr="002B5820">
        <w:rPr>
          <w:color w:val="C00000"/>
          <w:lang w:val="en-IN"/>
        </w:rPr>
        <w:t xml:space="preserve"> Storage Design (No Database Used)</w:t>
      </w:r>
    </w:p>
    <w:p w14:paraId="328334C4" w14:textId="77777777" w:rsidR="00DC0D1F" w:rsidRPr="00DC0D1F" w:rsidRDefault="00DC0D1F" w:rsidP="00DC0D1F">
      <w:pPr>
        <w:rPr>
          <w:lang w:val="en-IN"/>
        </w:rPr>
      </w:pPr>
    </w:p>
    <w:p w14:paraId="67D3CCB6" w14:textId="77777777" w:rsidR="00DC0D1F" w:rsidRPr="00DC0D1F" w:rsidRDefault="00DC0D1F" w:rsidP="00DC0D1F">
      <w:pPr>
        <w:rPr>
          <w:lang w:val="en-IN"/>
        </w:rPr>
      </w:pPr>
      <w:r w:rsidRPr="00DC0D1F">
        <w:rPr>
          <w:lang w:val="en-IN"/>
        </w:rPr>
        <w:t>Since this project does NOT use any database or text file, we use in-memory storage.</w:t>
      </w:r>
    </w:p>
    <w:p w14:paraId="43615D26" w14:textId="77777777" w:rsidR="00DC0D1F" w:rsidRDefault="00DC0D1F" w:rsidP="00DC0D1F">
      <w:pPr>
        <w:rPr>
          <w:lang w:val="en-IN"/>
        </w:rPr>
      </w:pPr>
      <w:r w:rsidRPr="00DC0D1F">
        <w:rPr>
          <w:lang w:val="en-IN"/>
        </w:rPr>
        <w:t>Data Structure:</w:t>
      </w:r>
    </w:p>
    <w:p w14:paraId="455D2DF8" w14:textId="0BD4C6EC" w:rsidR="00DC0D1F" w:rsidRPr="00DC0D1F" w:rsidRDefault="00DC0D1F" w:rsidP="00DC0D1F">
      <w:pPr>
        <w:jc w:val="center"/>
        <w:rPr>
          <w:lang w:val="en-IN"/>
        </w:rPr>
      </w:pPr>
      <w:r>
        <w:rPr>
          <w:noProof/>
        </w:rPr>
        <w:drawing>
          <wp:inline distT="0" distB="0" distL="0" distR="0" wp14:anchorId="157AE85D" wp14:editId="2CFB763D">
            <wp:extent cx="4572000" cy="1108824"/>
            <wp:effectExtent l="0" t="0" r="0" b="0"/>
            <wp:docPr id="966183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8536" cy="1120110"/>
                    </a:xfrm>
                    <a:prstGeom prst="rect">
                      <a:avLst/>
                    </a:prstGeom>
                    <a:noFill/>
                    <a:ln>
                      <a:noFill/>
                    </a:ln>
                  </pic:spPr>
                </pic:pic>
              </a:graphicData>
            </a:graphic>
          </wp:inline>
        </w:drawing>
      </w:r>
    </w:p>
    <w:p w14:paraId="7AAAA908" w14:textId="77777777" w:rsidR="00DC0D1F" w:rsidRPr="00DC0D1F" w:rsidRDefault="00DC0D1F" w:rsidP="00DC0D1F">
      <w:pPr>
        <w:rPr>
          <w:lang w:val="en-IN"/>
        </w:rPr>
      </w:pPr>
      <w:r w:rsidRPr="00DC0D1F">
        <w:rPr>
          <w:lang w:val="en-IN"/>
        </w:rPr>
        <w:t>Why In-Memory List?</w:t>
      </w:r>
    </w:p>
    <w:p w14:paraId="00238289" w14:textId="77777777" w:rsidR="00DC0D1F" w:rsidRPr="00DC0D1F" w:rsidRDefault="00DC0D1F" w:rsidP="00DC0D1F">
      <w:pPr>
        <w:numPr>
          <w:ilvl w:val="0"/>
          <w:numId w:val="3"/>
        </w:numPr>
        <w:rPr>
          <w:lang w:val="en-IN"/>
        </w:rPr>
      </w:pPr>
      <w:r w:rsidRPr="00DC0D1F">
        <w:rPr>
          <w:lang w:val="en-IN"/>
        </w:rPr>
        <w:t>Very simple for beginners</w:t>
      </w:r>
    </w:p>
    <w:p w14:paraId="6D536129" w14:textId="77777777" w:rsidR="00DC0D1F" w:rsidRPr="00DC0D1F" w:rsidRDefault="00DC0D1F" w:rsidP="00DC0D1F">
      <w:pPr>
        <w:numPr>
          <w:ilvl w:val="0"/>
          <w:numId w:val="3"/>
        </w:numPr>
        <w:rPr>
          <w:lang w:val="en-IN"/>
        </w:rPr>
      </w:pPr>
      <w:r w:rsidRPr="00DC0D1F">
        <w:rPr>
          <w:lang w:val="en-IN"/>
        </w:rPr>
        <w:t>Fast</w:t>
      </w:r>
    </w:p>
    <w:p w14:paraId="32C36638" w14:textId="77777777" w:rsidR="00DC0D1F" w:rsidRPr="00DC0D1F" w:rsidRDefault="00DC0D1F" w:rsidP="00DC0D1F">
      <w:pPr>
        <w:numPr>
          <w:ilvl w:val="0"/>
          <w:numId w:val="3"/>
        </w:numPr>
        <w:rPr>
          <w:lang w:val="en-IN"/>
        </w:rPr>
      </w:pPr>
      <w:r w:rsidRPr="00DC0D1F">
        <w:rPr>
          <w:lang w:val="en-IN"/>
        </w:rPr>
        <w:t>No installation required</w:t>
      </w:r>
    </w:p>
    <w:p w14:paraId="0D355208" w14:textId="77777777" w:rsidR="00DC0D1F" w:rsidRPr="00DC0D1F" w:rsidRDefault="00DC0D1F" w:rsidP="00DC0D1F">
      <w:pPr>
        <w:numPr>
          <w:ilvl w:val="0"/>
          <w:numId w:val="3"/>
        </w:numPr>
        <w:rPr>
          <w:lang w:val="en-IN"/>
        </w:rPr>
      </w:pPr>
      <w:r w:rsidRPr="00DC0D1F">
        <w:rPr>
          <w:lang w:val="en-IN"/>
        </w:rPr>
        <w:t>Suitable for school-level Python projects</w:t>
      </w:r>
    </w:p>
    <w:p w14:paraId="5198AEA8" w14:textId="77777777" w:rsidR="00DC0D1F" w:rsidRPr="00DC0D1F" w:rsidRDefault="00DC0D1F" w:rsidP="00DC0D1F">
      <w:pPr>
        <w:numPr>
          <w:ilvl w:val="0"/>
          <w:numId w:val="3"/>
        </w:numPr>
        <w:rPr>
          <w:lang w:val="en-IN"/>
        </w:rPr>
      </w:pPr>
      <w:r w:rsidRPr="00DC0D1F">
        <w:rPr>
          <w:lang w:val="en-IN"/>
        </w:rPr>
        <w:t>Data automatically clears when program stops</w:t>
      </w:r>
    </w:p>
    <w:p w14:paraId="5DC29DF8" w14:textId="77777777" w:rsidR="00DC0D1F" w:rsidRDefault="00DC0D1F" w:rsidP="002B5820">
      <w:pPr>
        <w:jc w:val="center"/>
      </w:pPr>
    </w:p>
    <w:p w14:paraId="02CB9A23" w14:textId="137D6FF9" w:rsidR="002B5820" w:rsidRPr="00831A26" w:rsidRDefault="00831A26" w:rsidP="00831A26">
      <w:pPr>
        <w:pStyle w:val="Heading3"/>
        <w:rPr>
          <w:color w:val="C00000"/>
          <w:lang w:val="en-IN"/>
        </w:rPr>
      </w:pPr>
      <w:r>
        <w:rPr>
          <w:color w:val="C00000"/>
          <w:lang w:val="en-IN"/>
        </w:rPr>
        <w:t xml:space="preserve">9. </w:t>
      </w:r>
      <w:r w:rsidR="002B5820" w:rsidRPr="00831A26">
        <w:rPr>
          <w:color w:val="C00000"/>
          <w:lang w:val="en-IN"/>
        </w:rPr>
        <w:t xml:space="preserve">Design Decisions &amp; Rationale </w:t>
      </w:r>
    </w:p>
    <w:p w14:paraId="283C4BBF" w14:textId="77777777" w:rsidR="002B5820" w:rsidRPr="002B5820" w:rsidRDefault="002B5820" w:rsidP="002B5820">
      <w:pPr>
        <w:rPr>
          <w:lang w:val="en-IN"/>
        </w:rPr>
      </w:pPr>
    </w:p>
    <w:p w14:paraId="57E4DEF2" w14:textId="77777777" w:rsidR="002B5820" w:rsidRPr="002B5820" w:rsidRDefault="002B5820" w:rsidP="002B5820">
      <w:pPr>
        <w:jc w:val="center"/>
        <w:rPr>
          <w:lang w:val="en-IN"/>
        </w:rPr>
      </w:pPr>
      <w:r w:rsidRPr="002B5820">
        <w:rPr>
          <w:lang w:val="en-IN"/>
        </w:rPr>
        <w:t>While making this project, I had to make a few choices so the system would stay simple and easy to understand:</w:t>
      </w:r>
    </w:p>
    <w:p w14:paraId="0249C688" w14:textId="77777777" w:rsidR="002B5820" w:rsidRPr="002B5820" w:rsidRDefault="002B5820" w:rsidP="002B5820">
      <w:pPr>
        <w:numPr>
          <w:ilvl w:val="0"/>
          <w:numId w:val="4"/>
        </w:numPr>
        <w:jc w:val="center"/>
        <w:rPr>
          <w:lang w:val="en-IN"/>
        </w:rPr>
      </w:pPr>
      <w:r w:rsidRPr="002B5820">
        <w:rPr>
          <w:lang w:val="en-IN"/>
        </w:rPr>
        <w:t>Using a list instead of a database</w:t>
      </w:r>
      <w:r w:rsidRPr="002B5820">
        <w:rPr>
          <w:lang w:val="en-IN"/>
        </w:rPr>
        <w:br/>
        <w:t>Since this is a small, learning-level project, storing data in a Python list was enough. It removed the need to manage files or install databases.</w:t>
      </w:r>
    </w:p>
    <w:p w14:paraId="63520700" w14:textId="77777777" w:rsidR="002B5820" w:rsidRPr="002B5820" w:rsidRDefault="002B5820" w:rsidP="002B5820">
      <w:pPr>
        <w:numPr>
          <w:ilvl w:val="0"/>
          <w:numId w:val="4"/>
        </w:numPr>
        <w:jc w:val="center"/>
        <w:rPr>
          <w:lang w:val="en-IN"/>
        </w:rPr>
      </w:pPr>
      <w:r w:rsidRPr="002B5820">
        <w:rPr>
          <w:lang w:val="en-IN"/>
        </w:rPr>
        <w:t>Creating multiple Python modules</w:t>
      </w:r>
      <w:r w:rsidRPr="002B5820">
        <w:rPr>
          <w:lang w:val="en-IN"/>
        </w:rPr>
        <w:br/>
        <w:t>To keep the code clean, I divided it into separate files like main.py, operations.py, and so on. This made the project look organised and also helped me understand modular programming.</w:t>
      </w:r>
    </w:p>
    <w:p w14:paraId="5CE382A9" w14:textId="77777777" w:rsidR="002B5820" w:rsidRPr="002B5820" w:rsidRDefault="002B5820" w:rsidP="002B5820">
      <w:pPr>
        <w:numPr>
          <w:ilvl w:val="0"/>
          <w:numId w:val="4"/>
        </w:numPr>
        <w:jc w:val="center"/>
        <w:rPr>
          <w:lang w:val="en-IN"/>
        </w:rPr>
      </w:pPr>
      <w:r w:rsidRPr="002B5820">
        <w:rPr>
          <w:lang w:val="en-IN"/>
        </w:rPr>
        <w:t>Making an Expense class</w:t>
      </w:r>
      <w:r w:rsidRPr="002B5820">
        <w:rPr>
          <w:lang w:val="en-IN"/>
        </w:rPr>
        <w:br/>
        <w:t>Instead of mixing data everywhere, I created one class called Expense that holds all details of a single expense. This makes the project more readable.</w:t>
      </w:r>
    </w:p>
    <w:p w14:paraId="1F188150" w14:textId="77777777" w:rsidR="002B5820" w:rsidRPr="002B5820" w:rsidRDefault="002B5820" w:rsidP="002B5820">
      <w:pPr>
        <w:numPr>
          <w:ilvl w:val="0"/>
          <w:numId w:val="4"/>
        </w:numPr>
        <w:jc w:val="center"/>
        <w:rPr>
          <w:lang w:val="en-IN"/>
        </w:rPr>
      </w:pPr>
      <w:r w:rsidRPr="002B5820">
        <w:rPr>
          <w:lang w:val="en-IN"/>
        </w:rPr>
        <w:t>Using a simple text menu</w:t>
      </w:r>
      <w:r w:rsidRPr="002B5820">
        <w:rPr>
          <w:lang w:val="en-IN"/>
        </w:rPr>
        <w:br/>
        <w:t>A graphical interface wasn’t needed. A menu that appears in the terminal is more than enough for the purpose of this project.</w:t>
      </w:r>
    </w:p>
    <w:p w14:paraId="0A258D78" w14:textId="77777777" w:rsidR="002B5820" w:rsidRPr="002B5820" w:rsidRDefault="002B5820" w:rsidP="002B5820">
      <w:pPr>
        <w:numPr>
          <w:ilvl w:val="0"/>
          <w:numId w:val="4"/>
        </w:numPr>
        <w:jc w:val="center"/>
        <w:rPr>
          <w:lang w:val="en-IN"/>
        </w:rPr>
      </w:pPr>
      <w:r w:rsidRPr="002B5820">
        <w:rPr>
          <w:lang w:val="en-IN"/>
        </w:rPr>
        <w:t>No permanent storage</w:t>
      </w:r>
      <w:r w:rsidRPr="002B5820">
        <w:rPr>
          <w:lang w:val="en-IN"/>
        </w:rPr>
        <w:br/>
        <w:t xml:space="preserve">The aim was to learn CRUD operations, not to build </w:t>
      </w:r>
      <w:r w:rsidRPr="002B5820">
        <w:rPr>
          <w:lang w:val="en-IN"/>
        </w:rPr>
        <w:lastRenderedPageBreak/>
        <w:t xml:space="preserve">a full tracking system. </w:t>
      </w:r>
      <w:proofErr w:type="gramStart"/>
      <w:r w:rsidRPr="002B5820">
        <w:rPr>
          <w:lang w:val="en-IN"/>
        </w:rPr>
        <w:t>So</w:t>
      </w:r>
      <w:proofErr w:type="gramEnd"/>
      <w:r w:rsidRPr="002B5820">
        <w:rPr>
          <w:lang w:val="en-IN"/>
        </w:rPr>
        <w:t xml:space="preserve"> I kept the data only for one session, which also makes the program lighter.</w:t>
      </w:r>
    </w:p>
    <w:p w14:paraId="5DB0D8EF" w14:textId="77777777" w:rsidR="002B5820" w:rsidRPr="002B5820" w:rsidRDefault="002B5820" w:rsidP="002B5820">
      <w:pPr>
        <w:jc w:val="center"/>
        <w:rPr>
          <w:lang w:val="en-IN"/>
        </w:rPr>
      </w:pPr>
      <w:r w:rsidRPr="002B5820">
        <w:rPr>
          <w:lang w:val="en-IN"/>
        </w:rPr>
        <w:pict w14:anchorId="23DD7B30">
          <v:rect id="_x0000_i1053" style="width:0;height:1.5pt" o:hralign="center" o:hrstd="t" o:hr="t" fillcolor="#a0a0a0" stroked="f"/>
        </w:pict>
      </w:r>
    </w:p>
    <w:p w14:paraId="647F2655" w14:textId="67F35962" w:rsidR="002B5820" w:rsidRDefault="002B5820" w:rsidP="00831A26">
      <w:pPr>
        <w:pStyle w:val="Heading3"/>
        <w:rPr>
          <w:color w:val="C00000"/>
          <w:lang w:val="en-IN"/>
        </w:rPr>
      </w:pPr>
      <w:r w:rsidRPr="00831A26">
        <w:rPr>
          <w:color w:val="C00000"/>
          <w:lang w:val="en-IN"/>
        </w:rPr>
        <w:t xml:space="preserve"> </w:t>
      </w:r>
      <w:r w:rsidR="00831A26" w:rsidRPr="00831A26">
        <w:rPr>
          <w:color w:val="C00000"/>
          <w:lang w:val="en-IN"/>
        </w:rPr>
        <w:t>10</w:t>
      </w:r>
      <w:r w:rsidRPr="00831A26">
        <w:rPr>
          <w:color w:val="C00000"/>
          <w:lang w:val="en-IN"/>
        </w:rPr>
        <w:t xml:space="preserve">. Implementation Details </w:t>
      </w:r>
    </w:p>
    <w:p w14:paraId="090219E2" w14:textId="77777777" w:rsidR="00831A26" w:rsidRPr="00831A26" w:rsidRDefault="00831A26" w:rsidP="00831A26">
      <w:pPr>
        <w:rPr>
          <w:lang w:val="en-IN"/>
        </w:rPr>
      </w:pPr>
    </w:p>
    <w:p w14:paraId="50B461E9" w14:textId="77777777" w:rsidR="00831A26" w:rsidRPr="00831A26" w:rsidRDefault="00831A26" w:rsidP="00831A26">
      <w:pPr>
        <w:rPr>
          <w:lang w:val="en-IN"/>
        </w:rPr>
      </w:pPr>
      <w:r w:rsidRPr="00831A26">
        <w:rPr>
          <w:lang w:val="en-IN"/>
        </w:rPr>
        <w:t>I used Python 3 to build the entire program. The project is divided into 5 modules:</w:t>
      </w:r>
    </w:p>
    <w:p w14:paraId="331D12CB" w14:textId="77777777" w:rsidR="00831A26" w:rsidRPr="00831A26" w:rsidRDefault="00831A26" w:rsidP="00831A26">
      <w:pPr>
        <w:numPr>
          <w:ilvl w:val="0"/>
          <w:numId w:val="7"/>
        </w:numPr>
        <w:rPr>
          <w:lang w:val="en-IN"/>
        </w:rPr>
      </w:pPr>
      <w:r w:rsidRPr="00831A26">
        <w:rPr>
          <w:lang w:val="en-IN"/>
        </w:rPr>
        <w:t>main.py – shows the menu and controls the flow</w:t>
      </w:r>
    </w:p>
    <w:p w14:paraId="7D66C5D7" w14:textId="77777777" w:rsidR="00831A26" w:rsidRPr="00831A26" w:rsidRDefault="00831A26" w:rsidP="00831A26">
      <w:pPr>
        <w:numPr>
          <w:ilvl w:val="0"/>
          <w:numId w:val="7"/>
        </w:numPr>
        <w:rPr>
          <w:lang w:val="en-IN"/>
        </w:rPr>
      </w:pPr>
      <w:r w:rsidRPr="00831A26">
        <w:rPr>
          <w:lang w:val="en-IN"/>
        </w:rPr>
        <w:t>display.py – prints the menu</w:t>
      </w:r>
    </w:p>
    <w:p w14:paraId="6AC0CFF9" w14:textId="77777777" w:rsidR="00831A26" w:rsidRPr="00831A26" w:rsidRDefault="00831A26" w:rsidP="00831A26">
      <w:pPr>
        <w:numPr>
          <w:ilvl w:val="0"/>
          <w:numId w:val="7"/>
        </w:numPr>
        <w:rPr>
          <w:lang w:val="en-IN"/>
        </w:rPr>
      </w:pPr>
      <w:r w:rsidRPr="00831A26">
        <w:rPr>
          <w:lang w:val="en-IN"/>
        </w:rPr>
        <w:t>expense.py – defines the Expense class</w:t>
      </w:r>
    </w:p>
    <w:p w14:paraId="01F781DD" w14:textId="77777777" w:rsidR="00831A26" w:rsidRPr="00831A26" w:rsidRDefault="00831A26" w:rsidP="00831A26">
      <w:pPr>
        <w:numPr>
          <w:ilvl w:val="0"/>
          <w:numId w:val="7"/>
        </w:numPr>
        <w:rPr>
          <w:lang w:val="en-IN"/>
        </w:rPr>
      </w:pPr>
      <w:r w:rsidRPr="00831A26">
        <w:rPr>
          <w:lang w:val="en-IN"/>
        </w:rPr>
        <w:t>datastore.py – stores all expenses in a list</w:t>
      </w:r>
    </w:p>
    <w:p w14:paraId="0F3DBF2C" w14:textId="77777777" w:rsidR="00831A26" w:rsidRPr="00831A26" w:rsidRDefault="00831A26" w:rsidP="00831A26">
      <w:pPr>
        <w:numPr>
          <w:ilvl w:val="0"/>
          <w:numId w:val="7"/>
        </w:numPr>
        <w:rPr>
          <w:lang w:val="en-IN"/>
        </w:rPr>
      </w:pPr>
      <w:r w:rsidRPr="00831A26">
        <w:rPr>
          <w:lang w:val="en-IN"/>
        </w:rPr>
        <w:t>operations.py – contains functions to add, update, delete, and view expenses</w:t>
      </w:r>
    </w:p>
    <w:p w14:paraId="4EDBC431" w14:textId="77777777" w:rsidR="00831A26" w:rsidRPr="00831A26" w:rsidRDefault="00831A26" w:rsidP="00831A26">
      <w:pPr>
        <w:rPr>
          <w:lang w:val="en-IN"/>
        </w:rPr>
      </w:pPr>
      <w:r w:rsidRPr="00831A26">
        <w:rPr>
          <w:lang w:val="en-IN"/>
        </w:rPr>
        <w:t>The program starts from main.py, where the user selects an option. Based on the option, the appropriate function from operations.py runs, and the stored data is maintained in the list defined in datastore.py.</w:t>
      </w:r>
    </w:p>
    <w:p w14:paraId="60026809" w14:textId="77777777" w:rsidR="00831A26" w:rsidRPr="00831A26" w:rsidRDefault="00831A26" w:rsidP="00831A26">
      <w:pPr>
        <w:rPr>
          <w:lang w:val="en-IN"/>
        </w:rPr>
      </w:pPr>
      <w:r w:rsidRPr="00831A26">
        <w:rPr>
          <w:lang w:val="en-IN"/>
        </w:rPr>
        <w:t>Everything happens in the terminal, which keeps it very simple.</w:t>
      </w:r>
    </w:p>
    <w:p w14:paraId="24E3E004" w14:textId="77777777" w:rsidR="002B5820" w:rsidRDefault="002B5820" w:rsidP="00831A26"/>
    <w:p w14:paraId="451B7492" w14:textId="4CBE9C78" w:rsidR="00831A26" w:rsidRDefault="00831A26" w:rsidP="00831A26">
      <w:pPr>
        <w:pStyle w:val="Heading3"/>
        <w:rPr>
          <w:color w:val="C00000"/>
        </w:rPr>
      </w:pPr>
      <w:r>
        <w:rPr>
          <w:color w:val="C00000"/>
        </w:rPr>
        <w:t xml:space="preserve">11. </w:t>
      </w:r>
      <w:r w:rsidRPr="00831A26">
        <w:rPr>
          <w:color w:val="C00000"/>
        </w:rPr>
        <w:t>Screenshots / Results</w:t>
      </w:r>
    </w:p>
    <w:p w14:paraId="17A99EEA" w14:textId="0A055794" w:rsidR="00C203EA" w:rsidRDefault="00C203EA" w:rsidP="00C203EA">
      <w:r>
        <w:t>-</w:t>
      </w:r>
      <w:proofErr w:type="gramStart"/>
      <w:r>
        <w:t xml:space="preserve">&gt;  </w:t>
      </w:r>
      <w:r w:rsidRPr="00C203EA">
        <w:t>When</w:t>
      </w:r>
      <w:proofErr w:type="gramEnd"/>
      <w:r w:rsidRPr="00C203EA">
        <w:t xml:space="preserve"> the program starts</w:t>
      </w:r>
    </w:p>
    <w:p w14:paraId="668F8E63" w14:textId="5774A497" w:rsidR="00C203EA" w:rsidRDefault="00C203EA" w:rsidP="00C203EA">
      <w:r>
        <w:rPr>
          <w:noProof/>
        </w:rPr>
        <w:lastRenderedPageBreak/>
        <w:drawing>
          <wp:inline distT="0" distB="0" distL="0" distR="0" wp14:anchorId="52DD602E" wp14:editId="4B09F2E6">
            <wp:extent cx="5943600" cy="1600200"/>
            <wp:effectExtent l="0" t="0" r="0" b="0"/>
            <wp:docPr id="430599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52D99735" w14:textId="77777777" w:rsidR="00C203EA" w:rsidRDefault="00C203EA" w:rsidP="00C203EA"/>
    <w:p w14:paraId="6171BFA2" w14:textId="36193028" w:rsidR="00C203EA" w:rsidRDefault="00C203EA" w:rsidP="00C203EA">
      <w:pPr>
        <w:pStyle w:val="ListParagraph"/>
        <w:numPr>
          <w:ilvl w:val="0"/>
          <w:numId w:val="8"/>
        </w:numPr>
      </w:pPr>
      <w:r>
        <w:t xml:space="preserve"> </w:t>
      </w:r>
      <w:r w:rsidRPr="00C203EA">
        <w:t>Adding an expense</w:t>
      </w:r>
    </w:p>
    <w:p w14:paraId="3415C5F1" w14:textId="0190079D" w:rsidR="00C203EA" w:rsidRDefault="00C203EA" w:rsidP="00C203EA">
      <w:pPr>
        <w:pStyle w:val="ListParagraph"/>
        <w:ind w:left="389"/>
      </w:pPr>
      <w:r>
        <w:rPr>
          <w:noProof/>
        </w:rPr>
        <w:drawing>
          <wp:inline distT="0" distB="0" distL="0" distR="0" wp14:anchorId="41E407F8" wp14:editId="4F1CBEB3">
            <wp:extent cx="5943600" cy="2220595"/>
            <wp:effectExtent l="0" t="0" r="0" b="8255"/>
            <wp:docPr id="65199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20595"/>
                    </a:xfrm>
                    <a:prstGeom prst="rect">
                      <a:avLst/>
                    </a:prstGeom>
                    <a:noFill/>
                    <a:ln>
                      <a:noFill/>
                    </a:ln>
                  </pic:spPr>
                </pic:pic>
              </a:graphicData>
            </a:graphic>
          </wp:inline>
        </w:drawing>
      </w:r>
    </w:p>
    <w:p w14:paraId="73099B06" w14:textId="77777777" w:rsidR="00C203EA" w:rsidRDefault="00C203EA" w:rsidP="00C203EA">
      <w:pPr>
        <w:pStyle w:val="ListParagraph"/>
        <w:ind w:left="389"/>
      </w:pPr>
    </w:p>
    <w:p w14:paraId="0DEF863B" w14:textId="226F91EB" w:rsidR="00C203EA" w:rsidRDefault="00C203EA" w:rsidP="00C203EA">
      <w:pPr>
        <w:pStyle w:val="ListParagraph"/>
        <w:numPr>
          <w:ilvl w:val="0"/>
          <w:numId w:val="8"/>
        </w:numPr>
      </w:pPr>
      <w:r>
        <w:t xml:space="preserve"> </w:t>
      </w:r>
      <w:r w:rsidRPr="00C203EA">
        <w:t>Viewing all expenses</w:t>
      </w:r>
    </w:p>
    <w:p w14:paraId="32444B7C" w14:textId="6769644F" w:rsidR="00C203EA" w:rsidRDefault="00C203EA" w:rsidP="00C203EA">
      <w:r>
        <w:rPr>
          <w:noProof/>
        </w:rPr>
        <w:lastRenderedPageBreak/>
        <w:drawing>
          <wp:inline distT="0" distB="0" distL="0" distR="0" wp14:anchorId="5E948382" wp14:editId="0A8690B0">
            <wp:extent cx="4638675" cy="2952750"/>
            <wp:effectExtent l="0" t="0" r="9525" b="0"/>
            <wp:docPr id="1947875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8675" cy="2952750"/>
                    </a:xfrm>
                    <a:prstGeom prst="rect">
                      <a:avLst/>
                    </a:prstGeom>
                    <a:noFill/>
                    <a:ln>
                      <a:noFill/>
                    </a:ln>
                  </pic:spPr>
                </pic:pic>
              </a:graphicData>
            </a:graphic>
          </wp:inline>
        </w:drawing>
      </w:r>
    </w:p>
    <w:p w14:paraId="3F5BD3CA" w14:textId="77777777" w:rsidR="00C203EA" w:rsidRDefault="00C203EA" w:rsidP="00C203EA"/>
    <w:p w14:paraId="562836AA" w14:textId="3FBB1D41" w:rsidR="00C203EA" w:rsidRDefault="00C203EA" w:rsidP="00C203EA">
      <w:pPr>
        <w:pStyle w:val="ListParagraph"/>
        <w:numPr>
          <w:ilvl w:val="0"/>
          <w:numId w:val="8"/>
        </w:numPr>
      </w:pPr>
      <w:r>
        <w:t xml:space="preserve"> </w:t>
      </w:r>
      <w:r w:rsidRPr="00C203EA">
        <w:t>Updating an entry</w:t>
      </w:r>
    </w:p>
    <w:p w14:paraId="7CC89218" w14:textId="7ADF609C" w:rsidR="00C203EA" w:rsidRDefault="00C203EA" w:rsidP="00C203EA">
      <w:r>
        <w:rPr>
          <w:noProof/>
        </w:rPr>
        <w:lastRenderedPageBreak/>
        <w:drawing>
          <wp:inline distT="0" distB="0" distL="0" distR="0" wp14:anchorId="03EC42B9" wp14:editId="4AFB1262">
            <wp:extent cx="5943600" cy="4114165"/>
            <wp:effectExtent l="0" t="0" r="0" b="635"/>
            <wp:docPr id="17701436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14165"/>
                    </a:xfrm>
                    <a:prstGeom prst="rect">
                      <a:avLst/>
                    </a:prstGeom>
                    <a:noFill/>
                    <a:ln>
                      <a:noFill/>
                    </a:ln>
                  </pic:spPr>
                </pic:pic>
              </a:graphicData>
            </a:graphic>
          </wp:inline>
        </w:drawing>
      </w:r>
    </w:p>
    <w:p w14:paraId="32A655D2" w14:textId="77777777" w:rsidR="00C203EA" w:rsidRDefault="00C203EA" w:rsidP="00C203EA"/>
    <w:p w14:paraId="08F3BEB6" w14:textId="3542F49C" w:rsidR="00C203EA" w:rsidRDefault="00C203EA" w:rsidP="00C203EA">
      <w:pPr>
        <w:pStyle w:val="ListParagraph"/>
        <w:numPr>
          <w:ilvl w:val="0"/>
          <w:numId w:val="8"/>
        </w:numPr>
      </w:pPr>
      <w:r>
        <w:t xml:space="preserve"> </w:t>
      </w:r>
      <w:r w:rsidRPr="00C203EA">
        <w:t>Deleting an entry</w:t>
      </w:r>
    </w:p>
    <w:p w14:paraId="207273B7" w14:textId="52B85BDB" w:rsidR="00C203EA" w:rsidRDefault="00C203EA" w:rsidP="00C203EA">
      <w:r>
        <w:rPr>
          <w:noProof/>
        </w:rPr>
        <w:lastRenderedPageBreak/>
        <w:drawing>
          <wp:inline distT="0" distB="0" distL="0" distR="0" wp14:anchorId="03369F8B" wp14:editId="7E670F06">
            <wp:extent cx="5286375" cy="3190875"/>
            <wp:effectExtent l="0" t="0" r="9525" b="9525"/>
            <wp:docPr id="1948807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6375" cy="3190875"/>
                    </a:xfrm>
                    <a:prstGeom prst="rect">
                      <a:avLst/>
                    </a:prstGeom>
                    <a:noFill/>
                    <a:ln>
                      <a:noFill/>
                    </a:ln>
                  </pic:spPr>
                </pic:pic>
              </a:graphicData>
            </a:graphic>
          </wp:inline>
        </w:drawing>
      </w:r>
    </w:p>
    <w:p w14:paraId="33C1BB36" w14:textId="77777777" w:rsidR="00C203EA" w:rsidRDefault="00C203EA" w:rsidP="00C203EA"/>
    <w:p w14:paraId="3CC778E2" w14:textId="5EFDF36F" w:rsidR="00C203EA" w:rsidRDefault="00C203EA" w:rsidP="00C203EA">
      <w:pPr>
        <w:pStyle w:val="ListParagraph"/>
        <w:numPr>
          <w:ilvl w:val="0"/>
          <w:numId w:val="8"/>
        </w:numPr>
      </w:pPr>
      <w:r>
        <w:t xml:space="preserve"> Exit</w:t>
      </w:r>
    </w:p>
    <w:p w14:paraId="3A171910" w14:textId="5D38398A" w:rsidR="00C203EA" w:rsidRDefault="00C203EA" w:rsidP="00C203EA">
      <w:r>
        <w:rPr>
          <w:noProof/>
        </w:rPr>
        <w:drawing>
          <wp:inline distT="0" distB="0" distL="0" distR="0" wp14:anchorId="0728E7BC" wp14:editId="22381988">
            <wp:extent cx="2924175" cy="1962150"/>
            <wp:effectExtent l="0" t="0" r="9525" b="0"/>
            <wp:docPr id="8134688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175" cy="1962150"/>
                    </a:xfrm>
                    <a:prstGeom prst="rect">
                      <a:avLst/>
                    </a:prstGeom>
                    <a:noFill/>
                    <a:ln>
                      <a:noFill/>
                    </a:ln>
                  </pic:spPr>
                </pic:pic>
              </a:graphicData>
            </a:graphic>
          </wp:inline>
        </w:drawing>
      </w:r>
    </w:p>
    <w:p w14:paraId="2EF3BC78" w14:textId="77777777" w:rsidR="00C203EA" w:rsidRDefault="00C203EA" w:rsidP="00C203EA"/>
    <w:p w14:paraId="555B79E5" w14:textId="3A487A19" w:rsidR="00C203EA" w:rsidRPr="00C203EA" w:rsidRDefault="00C203EA" w:rsidP="00C203EA">
      <w:pPr>
        <w:pStyle w:val="Heading3"/>
        <w:rPr>
          <w:color w:val="C00000"/>
          <w:lang w:val="en-IN"/>
        </w:rPr>
      </w:pPr>
      <w:r>
        <w:rPr>
          <w:color w:val="C00000"/>
          <w:lang w:val="en-IN"/>
        </w:rPr>
        <w:t xml:space="preserve">12. </w:t>
      </w:r>
      <w:r w:rsidRPr="00C203EA">
        <w:rPr>
          <w:color w:val="C00000"/>
          <w:lang w:val="en-IN"/>
        </w:rPr>
        <w:t xml:space="preserve">Testing Approach </w:t>
      </w:r>
    </w:p>
    <w:p w14:paraId="31603995" w14:textId="77777777" w:rsidR="00C203EA" w:rsidRPr="00C203EA" w:rsidRDefault="00C203EA" w:rsidP="00C203EA">
      <w:pPr>
        <w:jc w:val="center"/>
        <w:rPr>
          <w:lang w:val="en-IN"/>
        </w:rPr>
      </w:pPr>
      <w:r w:rsidRPr="00C203EA">
        <w:rPr>
          <w:lang w:val="en-IN"/>
        </w:rPr>
        <w:lastRenderedPageBreak/>
        <w:t>I tested the project manually because it is a small console-based application. I mostly checked whether each option in the menu was working properly.</w:t>
      </w:r>
    </w:p>
    <w:p w14:paraId="538DD87A" w14:textId="77777777" w:rsidR="00C203EA" w:rsidRPr="00C203EA" w:rsidRDefault="00C203EA" w:rsidP="00C203EA">
      <w:pPr>
        <w:numPr>
          <w:ilvl w:val="0"/>
          <w:numId w:val="9"/>
        </w:numPr>
        <w:jc w:val="center"/>
        <w:rPr>
          <w:lang w:val="en-IN"/>
        </w:rPr>
      </w:pPr>
      <w:r w:rsidRPr="00C203EA">
        <w:rPr>
          <w:lang w:val="en-IN"/>
        </w:rPr>
        <w:t>First, I added a few expenses to see if they appear correctly.</w:t>
      </w:r>
    </w:p>
    <w:p w14:paraId="03B6A7E0" w14:textId="77777777" w:rsidR="00C203EA" w:rsidRPr="00C203EA" w:rsidRDefault="00C203EA" w:rsidP="00C203EA">
      <w:pPr>
        <w:numPr>
          <w:ilvl w:val="0"/>
          <w:numId w:val="9"/>
        </w:numPr>
        <w:jc w:val="center"/>
        <w:rPr>
          <w:lang w:val="en-IN"/>
        </w:rPr>
      </w:pPr>
      <w:r w:rsidRPr="00C203EA">
        <w:rPr>
          <w:lang w:val="en-IN"/>
        </w:rPr>
        <w:t>Then I viewed all expenses to confirm they were displaying properly.</w:t>
      </w:r>
    </w:p>
    <w:p w14:paraId="1152F0E7" w14:textId="77777777" w:rsidR="00C203EA" w:rsidRPr="00C203EA" w:rsidRDefault="00C203EA" w:rsidP="00C203EA">
      <w:pPr>
        <w:numPr>
          <w:ilvl w:val="0"/>
          <w:numId w:val="9"/>
        </w:numPr>
        <w:jc w:val="center"/>
        <w:rPr>
          <w:lang w:val="en-IN"/>
        </w:rPr>
      </w:pPr>
      <w:r w:rsidRPr="00C203EA">
        <w:rPr>
          <w:lang w:val="en-IN"/>
        </w:rPr>
        <w:t>After that, I tried updating an expense and checking if the new details were shown.</w:t>
      </w:r>
    </w:p>
    <w:p w14:paraId="35F08E0F" w14:textId="77777777" w:rsidR="00C203EA" w:rsidRPr="00C203EA" w:rsidRDefault="00C203EA" w:rsidP="00C203EA">
      <w:pPr>
        <w:numPr>
          <w:ilvl w:val="0"/>
          <w:numId w:val="9"/>
        </w:numPr>
        <w:jc w:val="center"/>
        <w:rPr>
          <w:lang w:val="en-IN"/>
        </w:rPr>
      </w:pPr>
      <w:r w:rsidRPr="00C203EA">
        <w:rPr>
          <w:lang w:val="en-IN"/>
        </w:rPr>
        <w:t>Lastly, I tested deleting an entry and confirmed that it was removed from the list.</w:t>
      </w:r>
    </w:p>
    <w:p w14:paraId="68869B81" w14:textId="77777777" w:rsidR="00C203EA" w:rsidRDefault="00C203EA" w:rsidP="00C203EA">
      <w:pPr>
        <w:jc w:val="center"/>
        <w:rPr>
          <w:lang w:val="en-IN"/>
        </w:rPr>
      </w:pPr>
      <w:r w:rsidRPr="00C203EA">
        <w:rPr>
          <w:lang w:val="en-IN"/>
        </w:rPr>
        <w:t>These simple checks were enough to verify that all CRUD operations work as expected.</w:t>
      </w:r>
    </w:p>
    <w:p w14:paraId="4C740F6C" w14:textId="77777777" w:rsidR="00C203EA" w:rsidRPr="00C203EA" w:rsidRDefault="00C203EA" w:rsidP="00C203EA">
      <w:pPr>
        <w:jc w:val="center"/>
        <w:rPr>
          <w:lang w:val="en-IN"/>
        </w:rPr>
      </w:pPr>
    </w:p>
    <w:p w14:paraId="0F089DB3" w14:textId="77777777" w:rsidR="00C203EA" w:rsidRPr="00C203EA" w:rsidRDefault="00C203EA" w:rsidP="00C203EA">
      <w:pPr>
        <w:jc w:val="center"/>
        <w:rPr>
          <w:lang w:val="en-IN"/>
        </w:rPr>
      </w:pPr>
      <w:r w:rsidRPr="00C203EA">
        <w:rPr>
          <w:lang w:val="en-IN"/>
        </w:rPr>
        <w:pict w14:anchorId="3372C77B">
          <v:rect id="_x0000_i1073" style="width:0;height:1.5pt" o:hralign="center" o:hrstd="t" o:hr="t" fillcolor="#a0a0a0" stroked="f"/>
        </w:pict>
      </w:r>
    </w:p>
    <w:p w14:paraId="58969CD7" w14:textId="63335881" w:rsidR="00C203EA" w:rsidRPr="00C203EA" w:rsidRDefault="00C203EA" w:rsidP="00C203EA">
      <w:pPr>
        <w:pStyle w:val="Heading3"/>
        <w:rPr>
          <w:lang w:val="en-IN"/>
        </w:rPr>
      </w:pPr>
      <w:r>
        <w:rPr>
          <w:color w:val="C00000"/>
          <w:lang w:val="en-IN"/>
        </w:rPr>
        <w:t xml:space="preserve">13. </w:t>
      </w:r>
      <w:r w:rsidRPr="00C203EA">
        <w:rPr>
          <w:color w:val="C00000"/>
          <w:lang w:val="en-IN"/>
        </w:rPr>
        <w:t xml:space="preserve">Challenges Faced </w:t>
      </w:r>
    </w:p>
    <w:p w14:paraId="250BC284" w14:textId="77777777" w:rsidR="00C203EA" w:rsidRPr="00C203EA" w:rsidRDefault="00C203EA" w:rsidP="00C203EA">
      <w:pPr>
        <w:jc w:val="center"/>
        <w:rPr>
          <w:lang w:val="en-IN"/>
        </w:rPr>
      </w:pPr>
      <w:r w:rsidRPr="00C203EA">
        <w:rPr>
          <w:lang w:val="en-IN"/>
        </w:rPr>
        <w:t>While building this project, I faced a few difficulties:</w:t>
      </w:r>
    </w:p>
    <w:p w14:paraId="4F3216B2" w14:textId="77777777" w:rsidR="00C203EA" w:rsidRPr="00C203EA" w:rsidRDefault="00C203EA" w:rsidP="00C203EA">
      <w:pPr>
        <w:numPr>
          <w:ilvl w:val="0"/>
          <w:numId w:val="10"/>
        </w:numPr>
        <w:jc w:val="center"/>
        <w:rPr>
          <w:lang w:val="en-IN"/>
        </w:rPr>
      </w:pPr>
      <w:r w:rsidRPr="00C203EA">
        <w:rPr>
          <w:lang w:val="en-IN"/>
        </w:rPr>
        <w:t>I initially had trouble with Python imports because all files must be in the same folder.</w:t>
      </w:r>
    </w:p>
    <w:p w14:paraId="4F9D9536" w14:textId="77777777" w:rsidR="00C203EA" w:rsidRPr="00C203EA" w:rsidRDefault="00C203EA" w:rsidP="00C203EA">
      <w:pPr>
        <w:numPr>
          <w:ilvl w:val="0"/>
          <w:numId w:val="10"/>
        </w:numPr>
        <w:jc w:val="center"/>
        <w:rPr>
          <w:lang w:val="en-IN"/>
        </w:rPr>
      </w:pPr>
      <w:r w:rsidRPr="00C203EA">
        <w:rPr>
          <w:lang w:val="en-IN"/>
        </w:rPr>
        <w:t>Understanding how to split the program into multiple modules took some time.</w:t>
      </w:r>
    </w:p>
    <w:p w14:paraId="6B721DB1" w14:textId="77777777" w:rsidR="00C203EA" w:rsidRPr="00C203EA" w:rsidRDefault="00C203EA" w:rsidP="00C203EA">
      <w:pPr>
        <w:numPr>
          <w:ilvl w:val="0"/>
          <w:numId w:val="10"/>
        </w:numPr>
        <w:jc w:val="center"/>
        <w:rPr>
          <w:lang w:val="en-IN"/>
        </w:rPr>
      </w:pPr>
      <w:r w:rsidRPr="00C203EA">
        <w:rPr>
          <w:lang w:val="en-IN"/>
        </w:rPr>
        <w:t>Formatting the output in a clean and readable way was also a bit tricky.</w:t>
      </w:r>
    </w:p>
    <w:p w14:paraId="13EA10C8" w14:textId="77777777" w:rsidR="00C203EA" w:rsidRPr="00C203EA" w:rsidRDefault="00C203EA" w:rsidP="00C203EA">
      <w:pPr>
        <w:numPr>
          <w:ilvl w:val="0"/>
          <w:numId w:val="10"/>
        </w:numPr>
        <w:jc w:val="center"/>
        <w:rPr>
          <w:lang w:val="en-IN"/>
        </w:rPr>
      </w:pPr>
      <w:r w:rsidRPr="00C203EA">
        <w:rPr>
          <w:lang w:val="en-IN"/>
        </w:rPr>
        <w:t>Sometimes small input mistakes caused errors, so I had to test each part carefully.</w:t>
      </w:r>
    </w:p>
    <w:p w14:paraId="15927757" w14:textId="77777777" w:rsidR="00C203EA" w:rsidRPr="00C203EA" w:rsidRDefault="00C203EA" w:rsidP="00C203EA">
      <w:pPr>
        <w:jc w:val="center"/>
        <w:rPr>
          <w:lang w:val="en-IN"/>
        </w:rPr>
      </w:pPr>
      <w:r w:rsidRPr="00C203EA">
        <w:rPr>
          <w:lang w:val="en-IN"/>
        </w:rPr>
        <w:lastRenderedPageBreak/>
        <w:t>Overall, these challenges helped me learn how real projects behave.</w:t>
      </w:r>
    </w:p>
    <w:p w14:paraId="1A984254" w14:textId="77777777" w:rsidR="00C203EA" w:rsidRDefault="00C203EA" w:rsidP="00C203EA">
      <w:pPr>
        <w:jc w:val="center"/>
      </w:pPr>
    </w:p>
    <w:p w14:paraId="710D202B" w14:textId="4C511E19" w:rsidR="00C203EA" w:rsidRPr="00805CDA" w:rsidRDefault="00C203EA" w:rsidP="00805CDA">
      <w:pPr>
        <w:pStyle w:val="Heading3"/>
        <w:rPr>
          <w:color w:val="C00000"/>
          <w:lang w:val="en-IN"/>
        </w:rPr>
      </w:pPr>
      <w:r w:rsidRPr="00805CDA">
        <w:rPr>
          <w:color w:val="C00000"/>
          <w:lang w:val="en-IN"/>
        </w:rPr>
        <w:t xml:space="preserve"> </w:t>
      </w:r>
      <w:r w:rsidR="00805CDA" w:rsidRPr="00805CDA">
        <w:rPr>
          <w:color w:val="C00000"/>
          <w:lang w:val="en-IN"/>
        </w:rPr>
        <w:t xml:space="preserve">14. </w:t>
      </w:r>
      <w:r w:rsidRPr="00805CDA">
        <w:rPr>
          <w:color w:val="C00000"/>
          <w:lang w:val="en-IN"/>
        </w:rPr>
        <w:t xml:space="preserve">Learnings &amp; Key Takeaways </w:t>
      </w:r>
    </w:p>
    <w:p w14:paraId="1F980C95" w14:textId="77777777" w:rsidR="00C203EA" w:rsidRPr="00C203EA" w:rsidRDefault="00C203EA" w:rsidP="00C203EA">
      <w:pPr>
        <w:jc w:val="center"/>
        <w:rPr>
          <w:lang w:val="en-IN"/>
        </w:rPr>
      </w:pPr>
      <w:r w:rsidRPr="00C203EA">
        <w:rPr>
          <w:lang w:val="en-IN"/>
        </w:rPr>
        <w:t>This project taught me a lot about Python beyond simple theory:</w:t>
      </w:r>
    </w:p>
    <w:p w14:paraId="27276674" w14:textId="77777777" w:rsidR="00C203EA" w:rsidRPr="00C203EA" w:rsidRDefault="00C203EA" w:rsidP="00C203EA">
      <w:pPr>
        <w:numPr>
          <w:ilvl w:val="0"/>
          <w:numId w:val="11"/>
        </w:numPr>
        <w:jc w:val="center"/>
        <w:rPr>
          <w:lang w:val="en-IN"/>
        </w:rPr>
      </w:pPr>
      <w:r w:rsidRPr="00C203EA">
        <w:rPr>
          <w:lang w:val="en-IN"/>
        </w:rPr>
        <w:t>I learned how to organise code into multiple files.</w:t>
      </w:r>
    </w:p>
    <w:p w14:paraId="2D923E11" w14:textId="77777777" w:rsidR="00C203EA" w:rsidRPr="00C203EA" w:rsidRDefault="00C203EA" w:rsidP="00C203EA">
      <w:pPr>
        <w:numPr>
          <w:ilvl w:val="0"/>
          <w:numId w:val="11"/>
        </w:numPr>
        <w:jc w:val="center"/>
        <w:rPr>
          <w:lang w:val="en-IN"/>
        </w:rPr>
      </w:pPr>
      <w:r w:rsidRPr="00C203EA">
        <w:rPr>
          <w:lang w:val="en-IN"/>
        </w:rPr>
        <w:t>I understood how classes make code cleaner.</w:t>
      </w:r>
    </w:p>
    <w:p w14:paraId="5E63E86B" w14:textId="77777777" w:rsidR="00C203EA" w:rsidRPr="00C203EA" w:rsidRDefault="00C203EA" w:rsidP="00C203EA">
      <w:pPr>
        <w:numPr>
          <w:ilvl w:val="0"/>
          <w:numId w:val="11"/>
        </w:numPr>
        <w:jc w:val="center"/>
        <w:rPr>
          <w:lang w:val="en-IN"/>
        </w:rPr>
      </w:pPr>
      <w:r w:rsidRPr="00C203EA">
        <w:rPr>
          <w:lang w:val="en-IN"/>
        </w:rPr>
        <w:t>I got comfortable with CRUD operations.</w:t>
      </w:r>
    </w:p>
    <w:p w14:paraId="39D82D55" w14:textId="77777777" w:rsidR="00C203EA" w:rsidRPr="00C203EA" w:rsidRDefault="00C203EA" w:rsidP="00C203EA">
      <w:pPr>
        <w:numPr>
          <w:ilvl w:val="0"/>
          <w:numId w:val="11"/>
        </w:numPr>
        <w:jc w:val="center"/>
        <w:rPr>
          <w:lang w:val="en-IN"/>
        </w:rPr>
      </w:pPr>
      <w:r w:rsidRPr="00C203EA">
        <w:rPr>
          <w:lang w:val="en-IN"/>
        </w:rPr>
        <w:t>I learned how data can be stored in lists and passed between functions.</w:t>
      </w:r>
    </w:p>
    <w:p w14:paraId="354FF543" w14:textId="77777777" w:rsidR="00C203EA" w:rsidRPr="00C203EA" w:rsidRDefault="00C203EA" w:rsidP="00C203EA">
      <w:pPr>
        <w:numPr>
          <w:ilvl w:val="0"/>
          <w:numId w:val="11"/>
        </w:numPr>
        <w:jc w:val="center"/>
        <w:rPr>
          <w:lang w:val="en-IN"/>
        </w:rPr>
      </w:pPr>
      <w:r w:rsidRPr="00C203EA">
        <w:rPr>
          <w:lang w:val="en-IN"/>
        </w:rPr>
        <w:t>I practised writing clean, understandable code.</w:t>
      </w:r>
    </w:p>
    <w:p w14:paraId="5780EDF2" w14:textId="77777777" w:rsidR="00C203EA" w:rsidRPr="00C203EA" w:rsidRDefault="00C203EA" w:rsidP="00C203EA">
      <w:pPr>
        <w:numPr>
          <w:ilvl w:val="0"/>
          <w:numId w:val="11"/>
        </w:numPr>
        <w:jc w:val="center"/>
        <w:rPr>
          <w:lang w:val="en-IN"/>
        </w:rPr>
      </w:pPr>
      <w:r w:rsidRPr="00C203EA">
        <w:rPr>
          <w:lang w:val="en-IN"/>
        </w:rPr>
        <w:t>I also learned how to prepare documentation for a project.</w:t>
      </w:r>
    </w:p>
    <w:p w14:paraId="08353841" w14:textId="77777777" w:rsidR="00C203EA" w:rsidRDefault="00C203EA" w:rsidP="00C203EA">
      <w:pPr>
        <w:jc w:val="center"/>
        <w:rPr>
          <w:lang w:val="en-IN"/>
        </w:rPr>
      </w:pPr>
      <w:r w:rsidRPr="00C203EA">
        <w:rPr>
          <w:lang w:val="en-IN"/>
        </w:rPr>
        <w:t>These skills will definitely help me in bigger projects.</w:t>
      </w:r>
    </w:p>
    <w:p w14:paraId="16A9A067" w14:textId="77777777" w:rsidR="00805CDA" w:rsidRDefault="00805CDA" w:rsidP="00C203EA">
      <w:pPr>
        <w:jc w:val="center"/>
        <w:rPr>
          <w:lang w:val="en-IN"/>
        </w:rPr>
      </w:pPr>
    </w:p>
    <w:p w14:paraId="69384E7A" w14:textId="27512381" w:rsidR="00805CDA" w:rsidRPr="00805CDA" w:rsidRDefault="00805CDA" w:rsidP="00805CDA">
      <w:pPr>
        <w:pStyle w:val="Heading3"/>
        <w:rPr>
          <w:color w:val="C00000"/>
          <w:lang w:val="en-IN"/>
        </w:rPr>
      </w:pPr>
      <w:r w:rsidRPr="00805CDA">
        <w:rPr>
          <w:color w:val="C00000"/>
          <w:lang w:val="en-IN"/>
        </w:rPr>
        <w:t xml:space="preserve">15. </w:t>
      </w:r>
      <w:r w:rsidRPr="00805CDA">
        <w:rPr>
          <w:color w:val="C00000"/>
          <w:lang w:val="en-IN"/>
        </w:rPr>
        <w:t xml:space="preserve">Future Enhancements </w:t>
      </w:r>
    </w:p>
    <w:p w14:paraId="30278BB8" w14:textId="77777777" w:rsidR="00805CDA" w:rsidRPr="00805CDA" w:rsidRDefault="00805CDA" w:rsidP="00805CDA">
      <w:pPr>
        <w:jc w:val="center"/>
        <w:rPr>
          <w:lang w:val="en-IN"/>
        </w:rPr>
      </w:pPr>
      <w:r w:rsidRPr="00805CDA">
        <w:rPr>
          <w:lang w:val="en-IN"/>
        </w:rPr>
        <w:t>If this project is expanded later, here are some features that can be added:</w:t>
      </w:r>
    </w:p>
    <w:p w14:paraId="7827E3D0" w14:textId="77777777" w:rsidR="00805CDA" w:rsidRPr="00805CDA" w:rsidRDefault="00805CDA" w:rsidP="00805CDA">
      <w:pPr>
        <w:numPr>
          <w:ilvl w:val="0"/>
          <w:numId w:val="12"/>
        </w:numPr>
        <w:jc w:val="center"/>
        <w:rPr>
          <w:lang w:val="en-IN"/>
        </w:rPr>
      </w:pPr>
      <w:r w:rsidRPr="00805CDA">
        <w:rPr>
          <w:lang w:val="en-IN"/>
        </w:rPr>
        <w:t>Saving expenses permanently in a JSON or text file</w:t>
      </w:r>
    </w:p>
    <w:p w14:paraId="2D5B97D4" w14:textId="77777777" w:rsidR="00805CDA" w:rsidRPr="00805CDA" w:rsidRDefault="00805CDA" w:rsidP="00805CDA">
      <w:pPr>
        <w:numPr>
          <w:ilvl w:val="0"/>
          <w:numId w:val="12"/>
        </w:numPr>
        <w:jc w:val="center"/>
        <w:rPr>
          <w:lang w:val="en-IN"/>
        </w:rPr>
      </w:pPr>
      <w:r w:rsidRPr="00805CDA">
        <w:rPr>
          <w:lang w:val="en-IN"/>
        </w:rPr>
        <w:t>Adding monthly expense summaries</w:t>
      </w:r>
    </w:p>
    <w:p w14:paraId="2DDC5DD5" w14:textId="77777777" w:rsidR="00805CDA" w:rsidRPr="00805CDA" w:rsidRDefault="00805CDA" w:rsidP="00805CDA">
      <w:pPr>
        <w:numPr>
          <w:ilvl w:val="0"/>
          <w:numId w:val="12"/>
        </w:numPr>
        <w:jc w:val="center"/>
        <w:rPr>
          <w:lang w:val="en-IN"/>
        </w:rPr>
      </w:pPr>
      <w:r w:rsidRPr="00805CDA">
        <w:rPr>
          <w:lang w:val="en-IN"/>
        </w:rPr>
        <w:t>Showing charts to visualise spending</w:t>
      </w:r>
    </w:p>
    <w:p w14:paraId="7A088898" w14:textId="77777777" w:rsidR="00805CDA" w:rsidRPr="00805CDA" w:rsidRDefault="00805CDA" w:rsidP="00805CDA">
      <w:pPr>
        <w:numPr>
          <w:ilvl w:val="0"/>
          <w:numId w:val="12"/>
        </w:numPr>
        <w:jc w:val="center"/>
        <w:rPr>
          <w:lang w:val="en-IN"/>
        </w:rPr>
      </w:pPr>
      <w:r w:rsidRPr="00805CDA">
        <w:rPr>
          <w:lang w:val="en-IN"/>
        </w:rPr>
        <w:t>Adding filters for categories</w:t>
      </w:r>
    </w:p>
    <w:p w14:paraId="346D35B7" w14:textId="77777777" w:rsidR="00805CDA" w:rsidRPr="00805CDA" w:rsidRDefault="00805CDA" w:rsidP="00805CDA">
      <w:pPr>
        <w:numPr>
          <w:ilvl w:val="0"/>
          <w:numId w:val="12"/>
        </w:numPr>
        <w:jc w:val="center"/>
        <w:rPr>
          <w:lang w:val="en-IN"/>
        </w:rPr>
      </w:pPr>
      <w:r w:rsidRPr="00805CDA">
        <w:rPr>
          <w:lang w:val="en-IN"/>
        </w:rPr>
        <w:t xml:space="preserve">Making a GUI version using </w:t>
      </w:r>
      <w:proofErr w:type="spellStart"/>
      <w:r w:rsidRPr="00805CDA">
        <w:rPr>
          <w:lang w:val="en-IN"/>
        </w:rPr>
        <w:t>Tkinter</w:t>
      </w:r>
      <w:proofErr w:type="spellEnd"/>
    </w:p>
    <w:p w14:paraId="5CB2891E" w14:textId="77777777" w:rsidR="00805CDA" w:rsidRPr="00805CDA" w:rsidRDefault="00805CDA" w:rsidP="00805CDA">
      <w:pPr>
        <w:numPr>
          <w:ilvl w:val="0"/>
          <w:numId w:val="12"/>
        </w:numPr>
        <w:jc w:val="center"/>
        <w:rPr>
          <w:lang w:val="en-IN"/>
        </w:rPr>
      </w:pPr>
      <w:r w:rsidRPr="00805CDA">
        <w:rPr>
          <w:lang w:val="en-IN"/>
        </w:rPr>
        <w:t>Turning it into a mobile app</w:t>
      </w:r>
    </w:p>
    <w:p w14:paraId="4843235B" w14:textId="77777777" w:rsidR="00805CDA" w:rsidRPr="00805CDA" w:rsidRDefault="00805CDA" w:rsidP="00805CDA">
      <w:pPr>
        <w:numPr>
          <w:ilvl w:val="0"/>
          <w:numId w:val="12"/>
        </w:numPr>
        <w:jc w:val="center"/>
        <w:rPr>
          <w:lang w:val="en-IN"/>
        </w:rPr>
      </w:pPr>
      <w:r w:rsidRPr="00805CDA">
        <w:rPr>
          <w:lang w:val="en-IN"/>
        </w:rPr>
        <w:lastRenderedPageBreak/>
        <w:t>Exporting data to Excel</w:t>
      </w:r>
    </w:p>
    <w:p w14:paraId="087174FA" w14:textId="77777777" w:rsidR="00805CDA" w:rsidRDefault="00805CDA" w:rsidP="00C203EA">
      <w:pPr>
        <w:jc w:val="center"/>
        <w:rPr>
          <w:lang w:val="en-IN"/>
        </w:rPr>
      </w:pPr>
    </w:p>
    <w:p w14:paraId="047C38E0" w14:textId="32B9FAD6" w:rsidR="00805CDA" w:rsidRPr="00805CDA" w:rsidRDefault="00805CDA" w:rsidP="00805CDA">
      <w:pPr>
        <w:pStyle w:val="Heading3"/>
        <w:rPr>
          <w:lang w:val="en-IN"/>
        </w:rPr>
      </w:pPr>
      <w:r w:rsidRPr="00805CDA">
        <w:rPr>
          <w:color w:val="C00000"/>
          <w:lang w:val="en-IN"/>
        </w:rPr>
        <w:t xml:space="preserve">16. </w:t>
      </w:r>
      <w:r w:rsidRPr="00805CDA">
        <w:rPr>
          <w:color w:val="C00000"/>
          <w:lang w:val="en-IN"/>
        </w:rPr>
        <w:t>References</w:t>
      </w:r>
      <w:r w:rsidRPr="00805CDA">
        <w:rPr>
          <w:lang w:val="en-IN"/>
        </w:rPr>
        <w:t xml:space="preserve"> </w:t>
      </w:r>
    </w:p>
    <w:p w14:paraId="2C9EA28C" w14:textId="77777777" w:rsidR="00805CDA" w:rsidRPr="00805CDA" w:rsidRDefault="00805CDA" w:rsidP="00805CDA">
      <w:pPr>
        <w:jc w:val="center"/>
        <w:rPr>
          <w:lang w:val="en-IN"/>
        </w:rPr>
      </w:pPr>
      <w:r w:rsidRPr="00805CDA">
        <w:rPr>
          <w:lang w:val="en-IN"/>
        </w:rPr>
        <w:t>The following resources helped me while working on this project:</w:t>
      </w:r>
    </w:p>
    <w:p w14:paraId="5CCE9F09" w14:textId="77777777" w:rsidR="00805CDA" w:rsidRPr="00805CDA" w:rsidRDefault="00805CDA" w:rsidP="00805CDA">
      <w:pPr>
        <w:numPr>
          <w:ilvl w:val="0"/>
          <w:numId w:val="13"/>
        </w:numPr>
        <w:jc w:val="center"/>
        <w:rPr>
          <w:lang w:val="en-IN"/>
        </w:rPr>
      </w:pPr>
      <w:r w:rsidRPr="00805CDA">
        <w:rPr>
          <w:lang w:val="en-IN"/>
        </w:rPr>
        <w:t>Official Python documentation</w:t>
      </w:r>
    </w:p>
    <w:p w14:paraId="7DB815BA" w14:textId="77777777" w:rsidR="00805CDA" w:rsidRPr="00805CDA" w:rsidRDefault="00805CDA" w:rsidP="00805CDA">
      <w:pPr>
        <w:numPr>
          <w:ilvl w:val="0"/>
          <w:numId w:val="13"/>
        </w:numPr>
        <w:jc w:val="center"/>
        <w:rPr>
          <w:lang w:val="en-IN"/>
        </w:rPr>
      </w:pPr>
      <w:r w:rsidRPr="00805CDA">
        <w:rPr>
          <w:lang w:val="en-IN"/>
        </w:rPr>
        <w:t>Class notes and course material</w:t>
      </w:r>
    </w:p>
    <w:p w14:paraId="1A266B45" w14:textId="77777777" w:rsidR="00805CDA" w:rsidRPr="00805CDA" w:rsidRDefault="00805CDA" w:rsidP="00805CDA">
      <w:pPr>
        <w:numPr>
          <w:ilvl w:val="0"/>
          <w:numId w:val="13"/>
        </w:numPr>
        <w:jc w:val="center"/>
        <w:rPr>
          <w:lang w:val="en-IN"/>
        </w:rPr>
      </w:pPr>
      <w:r w:rsidRPr="00805CDA">
        <w:rPr>
          <w:lang w:val="en-IN"/>
        </w:rPr>
        <w:t>W3Schools Python tutorials</w:t>
      </w:r>
    </w:p>
    <w:p w14:paraId="4EEE02B8" w14:textId="77777777" w:rsidR="00805CDA" w:rsidRPr="00805CDA" w:rsidRDefault="00805CDA" w:rsidP="00805CDA">
      <w:pPr>
        <w:numPr>
          <w:ilvl w:val="0"/>
          <w:numId w:val="13"/>
        </w:numPr>
        <w:jc w:val="center"/>
        <w:rPr>
          <w:lang w:val="en-IN"/>
        </w:rPr>
      </w:pPr>
      <w:r w:rsidRPr="00805CDA">
        <w:rPr>
          <w:lang w:val="en-IN"/>
        </w:rPr>
        <w:t>Basic GitHub documentation</w:t>
      </w:r>
    </w:p>
    <w:p w14:paraId="06A71992" w14:textId="0825636E" w:rsidR="00805CDA" w:rsidRPr="00C203EA" w:rsidRDefault="00805CDA" w:rsidP="00C203EA">
      <w:pPr>
        <w:jc w:val="center"/>
        <w:rPr>
          <w:lang w:val="en-IN"/>
        </w:rPr>
      </w:pPr>
    </w:p>
    <w:p w14:paraId="33A08EC6" w14:textId="77777777" w:rsidR="00C203EA" w:rsidRPr="00C203EA" w:rsidRDefault="00C203EA" w:rsidP="00C203EA">
      <w:pPr>
        <w:jc w:val="center"/>
      </w:pPr>
    </w:p>
    <w:sectPr w:rsidR="00C203EA" w:rsidRPr="00C203EA" w:rsidSect="009E4117">
      <w:headerReference w:type="default" r:id="rId25"/>
      <w:pgSz w:w="12240" w:h="15840"/>
      <w:pgMar w:top="360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A2B378" w14:textId="77777777" w:rsidR="00B34890" w:rsidRDefault="00B34890">
      <w:pPr>
        <w:spacing w:before="0"/>
      </w:pPr>
      <w:r>
        <w:separator/>
      </w:r>
    </w:p>
  </w:endnote>
  <w:endnote w:type="continuationSeparator" w:id="0">
    <w:p w14:paraId="2D81DD4C" w14:textId="77777777" w:rsidR="00B34890" w:rsidRDefault="00B3489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BCB1EA" w14:textId="77777777" w:rsidR="00B34890" w:rsidRDefault="00B34890">
      <w:pPr>
        <w:spacing w:before="0"/>
      </w:pPr>
      <w:r>
        <w:separator/>
      </w:r>
    </w:p>
  </w:footnote>
  <w:footnote w:type="continuationSeparator" w:id="0">
    <w:p w14:paraId="45671782" w14:textId="77777777" w:rsidR="00B34890" w:rsidRDefault="00B34890">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FC1A9" w14:textId="77777777" w:rsidR="004008C9" w:rsidRDefault="004008C9" w:rsidP="004008C9">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33655"/>
    <w:multiLevelType w:val="multilevel"/>
    <w:tmpl w:val="4DF2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411C47"/>
    <w:multiLevelType w:val="multilevel"/>
    <w:tmpl w:val="ED56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1A1D63"/>
    <w:multiLevelType w:val="multilevel"/>
    <w:tmpl w:val="449E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B840E6"/>
    <w:multiLevelType w:val="multilevel"/>
    <w:tmpl w:val="C108F84A"/>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2769"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7F5E39"/>
    <w:multiLevelType w:val="multilevel"/>
    <w:tmpl w:val="EC948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EF6AE0"/>
    <w:multiLevelType w:val="multilevel"/>
    <w:tmpl w:val="BAFE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AF5146"/>
    <w:multiLevelType w:val="multilevel"/>
    <w:tmpl w:val="3BE4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8752F5"/>
    <w:multiLevelType w:val="hybridMultilevel"/>
    <w:tmpl w:val="3C62EC3E"/>
    <w:lvl w:ilvl="0" w:tplc="CFD4A9DE">
      <w:start w:val="11"/>
      <w:numFmt w:val="bullet"/>
      <w:lvlText w:val=""/>
      <w:lvlJc w:val="left"/>
      <w:pPr>
        <w:ind w:left="389" w:hanging="360"/>
      </w:pPr>
      <w:rPr>
        <w:rFonts w:ascii="Wingdings" w:eastAsiaTheme="minorEastAsia" w:hAnsi="Wingdings" w:cstheme="minorBidi" w:hint="default"/>
      </w:rPr>
    </w:lvl>
    <w:lvl w:ilvl="1" w:tplc="40090003" w:tentative="1">
      <w:start w:val="1"/>
      <w:numFmt w:val="bullet"/>
      <w:lvlText w:val="o"/>
      <w:lvlJc w:val="left"/>
      <w:pPr>
        <w:ind w:left="1109" w:hanging="360"/>
      </w:pPr>
      <w:rPr>
        <w:rFonts w:ascii="Courier New" w:hAnsi="Courier New" w:cs="Courier New" w:hint="default"/>
      </w:rPr>
    </w:lvl>
    <w:lvl w:ilvl="2" w:tplc="40090005" w:tentative="1">
      <w:start w:val="1"/>
      <w:numFmt w:val="bullet"/>
      <w:lvlText w:val=""/>
      <w:lvlJc w:val="left"/>
      <w:pPr>
        <w:ind w:left="1829" w:hanging="360"/>
      </w:pPr>
      <w:rPr>
        <w:rFonts w:ascii="Wingdings" w:hAnsi="Wingdings" w:hint="default"/>
      </w:rPr>
    </w:lvl>
    <w:lvl w:ilvl="3" w:tplc="40090001" w:tentative="1">
      <w:start w:val="1"/>
      <w:numFmt w:val="bullet"/>
      <w:lvlText w:val=""/>
      <w:lvlJc w:val="left"/>
      <w:pPr>
        <w:ind w:left="2549" w:hanging="360"/>
      </w:pPr>
      <w:rPr>
        <w:rFonts w:ascii="Symbol" w:hAnsi="Symbol" w:hint="default"/>
      </w:rPr>
    </w:lvl>
    <w:lvl w:ilvl="4" w:tplc="40090003" w:tentative="1">
      <w:start w:val="1"/>
      <w:numFmt w:val="bullet"/>
      <w:lvlText w:val="o"/>
      <w:lvlJc w:val="left"/>
      <w:pPr>
        <w:ind w:left="3269" w:hanging="360"/>
      </w:pPr>
      <w:rPr>
        <w:rFonts w:ascii="Courier New" w:hAnsi="Courier New" w:cs="Courier New" w:hint="default"/>
      </w:rPr>
    </w:lvl>
    <w:lvl w:ilvl="5" w:tplc="40090005" w:tentative="1">
      <w:start w:val="1"/>
      <w:numFmt w:val="bullet"/>
      <w:lvlText w:val=""/>
      <w:lvlJc w:val="left"/>
      <w:pPr>
        <w:ind w:left="3989" w:hanging="360"/>
      </w:pPr>
      <w:rPr>
        <w:rFonts w:ascii="Wingdings" w:hAnsi="Wingdings" w:hint="default"/>
      </w:rPr>
    </w:lvl>
    <w:lvl w:ilvl="6" w:tplc="40090001" w:tentative="1">
      <w:start w:val="1"/>
      <w:numFmt w:val="bullet"/>
      <w:lvlText w:val=""/>
      <w:lvlJc w:val="left"/>
      <w:pPr>
        <w:ind w:left="4709" w:hanging="360"/>
      </w:pPr>
      <w:rPr>
        <w:rFonts w:ascii="Symbol" w:hAnsi="Symbol" w:hint="default"/>
      </w:rPr>
    </w:lvl>
    <w:lvl w:ilvl="7" w:tplc="40090003" w:tentative="1">
      <w:start w:val="1"/>
      <w:numFmt w:val="bullet"/>
      <w:lvlText w:val="o"/>
      <w:lvlJc w:val="left"/>
      <w:pPr>
        <w:ind w:left="5429" w:hanging="360"/>
      </w:pPr>
      <w:rPr>
        <w:rFonts w:ascii="Courier New" w:hAnsi="Courier New" w:cs="Courier New" w:hint="default"/>
      </w:rPr>
    </w:lvl>
    <w:lvl w:ilvl="8" w:tplc="40090005" w:tentative="1">
      <w:start w:val="1"/>
      <w:numFmt w:val="bullet"/>
      <w:lvlText w:val=""/>
      <w:lvlJc w:val="left"/>
      <w:pPr>
        <w:ind w:left="6149" w:hanging="360"/>
      </w:pPr>
      <w:rPr>
        <w:rFonts w:ascii="Wingdings" w:hAnsi="Wingdings" w:hint="default"/>
      </w:rPr>
    </w:lvl>
  </w:abstractNum>
  <w:abstractNum w:abstractNumId="8" w15:restartNumberingAfterBreak="0">
    <w:nsid w:val="63447EEE"/>
    <w:multiLevelType w:val="hybridMultilevel"/>
    <w:tmpl w:val="5E9AD18E"/>
    <w:lvl w:ilvl="0" w:tplc="9EF82D8A">
      <w:start w:val="9"/>
      <w:numFmt w:val="decimal"/>
      <w:lvlText w:val="%1."/>
      <w:lvlJc w:val="left"/>
      <w:pPr>
        <w:ind w:left="2769" w:hanging="360"/>
      </w:pPr>
      <w:rPr>
        <w:rFonts w:hint="default"/>
      </w:rPr>
    </w:lvl>
    <w:lvl w:ilvl="1" w:tplc="40090019" w:tentative="1">
      <w:start w:val="1"/>
      <w:numFmt w:val="lowerLetter"/>
      <w:lvlText w:val="%2."/>
      <w:lvlJc w:val="left"/>
      <w:pPr>
        <w:ind w:left="3489" w:hanging="360"/>
      </w:pPr>
    </w:lvl>
    <w:lvl w:ilvl="2" w:tplc="4009001B" w:tentative="1">
      <w:start w:val="1"/>
      <w:numFmt w:val="lowerRoman"/>
      <w:lvlText w:val="%3."/>
      <w:lvlJc w:val="right"/>
      <w:pPr>
        <w:ind w:left="4209" w:hanging="180"/>
      </w:pPr>
    </w:lvl>
    <w:lvl w:ilvl="3" w:tplc="4009000F" w:tentative="1">
      <w:start w:val="1"/>
      <w:numFmt w:val="decimal"/>
      <w:lvlText w:val="%4."/>
      <w:lvlJc w:val="left"/>
      <w:pPr>
        <w:ind w:left="4929" w:hanging="360"/>
      </w:pPr>
    </w:lvl>
    <w:lvl w:ilvl="4" w:tplc="40090019" w:tentative="1">
      <w:start w:val="1"/>
      <w:numFmt w:val="lowerLetter"/>
      <w:lvlText w:val="%5."/>
      <w:lvlJc w:val="left"/>
      <w:pPr>
        <w:ind w:left="5649" w:hanging="360"/>
      </w:pPr>
    </w:lvl>
    <w:lvl w:ilvl="5" w:tplc="4009001B" w:tentative="1">
      <w:start w:val="1"/>
      <w:numFmt w:val="lowerRoman"/>
      <w:lvlText w:val="%6."/>
      <w:lvlJc w:val="right"/>
      <w:pPr>
        <w:ind w:left="6369" w:hanging="180"/>
      </w:pPr>
    </w:lvl>
    <w:lvl w:ilvl="6" w:tplc="4009000F" w:tentative="1">
      <w:start w:val="1"/>
      <w:numFmt w:val="decimal"/>
      <w:lvlText w:val="%7."/>
      <w:lvlJc w:val="left"/>
      <w:pPr>
        <w:ind w:left="7089" w:hanging="360"/>
      </w:pPr>
    </w:lvl>
    <w:lvl w:ilvl="7" w:tplc="40090019" w:tentative="1">
      <w:start w:val="1"/>
      <w:numFmt w:val="lowerLetter"/>
      <w:lvlText w:val="%8."/>
      <w:lvlJc w:val="left"/>
      <w:pPr>
        <w:ind w:left="7809" w:hanging="360"/>
      </w:pPr>
    </w:lvl>
    <w:lvl w:ilvl="8" w:tplc="4009001B" w:tentative="1">
      <w:start w:val="1"/>
      <w:numFmt w:val="lowerRoman"/>
      <w:lvlText w:val="%9."/>
      <w:lvlJc w:val="right"/>
      <w:pPr>
        <w:ind w:left="8529" w:hanging="180"/>
      </w:pPr>
    </w:lvl>
  </w:abstractNum>
  <w:abstractNum w:abstractNumId="9" w15:restartNumberingAfterBreak="0">
    <w:nsid w:val="64067499"/>
    <w:multiLevelType w:val="multilevel"/>
    <w:tmpl w:val="CDCE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177512"/>
    <w:multiLevelType w:val="multilevel"/>
    <w:tmpl w:val="1C1A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D4506F"/>
    <w:multiLevelType w:val="multilevel"/>
    <w:tmpl w:val="DBFC0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724874"/>
    <w:multiLevelType w:val="multilevel"/>
    <w:tmpl w:val="AC78F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5431026">
    <w:abstractNumId w:val="12"/>
  </w:num>
  <w:num w:numId="2" w16cid:durableId="340738469">
    <w:abstractNumId w:val="1"/>
  </w:num>
  <w:num w:numId="3" w16cid:durableId="773093515">
    <w:abstractNumId w:val="3"/>
  </w:num>
  <w:num w:numId="4" w16cid:durableId="1787775057">
    <w:abstractNumId w:val="4"/>
  </w:num>
  <w:num w:numId="5" w16cid:durableId="783118064">
    <w:abstractNumId w:val="0"/>
  </w:num>
  <w:num w:numId="6" w16cid:durableId="1807746603">
    <w:abstractNumId w:val="8"/>
  </w:num>
  <w:num w:numId="7" w16cid:durableId="1053232814">
    <w:abstractNumId w:val="2"/>
  </w:num>
  <w:num w:numId="8" w16cid:durableId="1958439935">
    <w:abstractNumId w:val="7"/>
  </w:num>
  <w:num w:numId="9" w16cid:durableId="1943298427">
    <w:abstractNumId w:val="9"/>
  </w:num>
  <w:num w:numId="10" w16cid:durableId="1928733482">
    <w:abstractNumId w:val="11"/>
  </w:num>
  <w:num w:numId="11" w16cid:durableId="894664020">
    <w:abstractNumId w:val="6"/>
  </w:num>
  <w:num w:numId="12" w16cid:durableId="1767725937">
    <w:abstractNumId w:val="5"/>
  </w:num>
  <w:num w:numId="13" w16cid:durableId="6379514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oNotDisplayPageBoundaries/>
  <w:displayBackgroundShape/>
  <w:proofState w:spelling="clean" w:grammar="clean"/>
  <w:attachedTemplate r:id="rId1"/>
  <w:defaultTabStop w:val="720"/>
  <w:characterSpacingControl w:val="doNotCompress"/>
  <w:hdrShapeDefaults>
    <o:shapedefaults v:ext="edit" spidmax="2050">
      <o:colormenu v:ext="edit" fillcolor="none [130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890"/>
    <w:rsid w:val="00024B92"/>
    <w:rsid w:val="0003383B"/>
    <w:rsid w:val="00052C52"/>
    <w:rsid w:val="000C52AC"/>
    <w:rsid w:val="00105759"/>
    <w:rsid w:val="00134C5B"/>
    <w:rsid w:val="001D6E60"/>
    <w:rsid w:val="0020003D"/>
    <w:rsid w:val="002A2704"/>
    <w:rsid w:val="002B5820"/>
    <w:rsid w:val="002D3176"/>
    <w:rsid w:val="003B2720"/>
    <w:rsid w:val="003E6DF0"/>
    <w:rsid w:val="004008C9"/>
    <w:rsid w:val="00412883"/>
    <w:rsid w:val="004650EC"/>
    <w:rsid w:val="005325F0"/>
    <w:rsid w:val="00582666"/>
    <w:rsid w:val="005D73BC"/>
    <w:rsid w:val="00673C5F"/>
    <w:rsid w:val="006B609A"/>
    <w:rsid w:val="00715CEC"/>
    <w:rsid w:val="00723AA3"/>
    <w:rsid w:val="007A336B"/>
    <w:rsid w:val="00805CDA"/>
    <w:rsid w:val="00831A26"/>
    <w:rsid w:val="00855246"/>
    <w:rsid w:val="009935EB"/>
    <w:rsid w:val="009E4117"/>
    <w:rsid w:val="00A51113"/>
    <w:rsid w:val="00AC56BF"/>
    <w:rsid w:val="00AF300E"/>
    <w:rsid w:val="00B34890"/>
    <w:rsid w:val="00B94AC1"/>
    <w:rsid w:val="00C203EA"/>
    <w:rsid w:val="00CA580F"/>
    <w:rsid w:val="00D02AD4"/>
    <w:rsid w:val="00D85786"/>
    <w:rsid w:val="00DC0D1F"/>
    <w:rsid w:val="00DC22F6"/>
    <w:rsid w:val="00E162EB"/>
    <w:rsid w:val="00E22D94"/>
    <w:rsid w:val="00E708F2"/>
    <w:rsid w:val="00E96786"/>
    <w:rsid w:val="00F34197"/>
    <w:rsid w:val="00FD1E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1301]"/>
    </o:shapedefaults>
    <o:shapelayout v:ext="edit">
      <o:idmap v:ext="edit" data="2"/>
    </o:shapelayout>
  </w:shapeDefaults>
  <w:decimalSymbol w:val="."/>
  <w:listSeparator w:val=","/>
  <w14:docId w14:val="6A2955F5"/>
  <w15:chartTrackingRefBased/>
  <w15:docId w15:val="{4672C6BC-AD82-418B-B19E-B27A38E19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00E"/>
    <w:pPr>
      <w:spacing w:before="40" w:after="0" w:line="240" w:lineRule="auto"/>
      <w:ind w:left="29" w:right="29"/>
    </w:pPr>
    <w:rPr>
      <w:b/>
      <w:bCs/>
      <w:color w:val="3A3363" w:themeColor="text2"/>
      <w:sz w:val="32"/>
      <w:szCs w:val="26"/>
    </w:rPr>
  </w:style>
  <w:style w:type="paragraph" w:styleId="Heading1">
    <w:name w:val="heading 1"/>
    <w:basedOn w:val="Normal"/>
    <w:next w:val="Normal"/>
    <w:qFormat/>
    <w:rsid w:val="00AF300E"/>
    <w:pPr>
      <w:framePr w:hSpace="180" w:wrap="around" w:vAnchor="text" w:hAnchor="text" w:x="796" w:y="2775"/>
      <w:ind w:left="0"/>
      <w:jc w:val="center"/>
      <w:outlineLvl w:val="0"/>
    </w:pPr>
    <w:rPr>
      <w:rFonts w:asciiTheme="majorHAnsi" w:eastAsiaTheme="majorEastAsia" w:hAnsiTheme="majorHAnsi" w:cstheme="majorBidi"/>
      <w:caps/>
      <w:sz w:val="120"/>
      <w:szCs w:val="120"/>
    </w:rPr>
  </w:style>
  <w:style w:type="paragraph" w:styleId="Heading2">
    <w:name w:val="heading 2"/>
    <w:basedOn w:val="Normal"/>
    <w:next w:val="Normal"/>
    <w:unhideWhenUsed/>
    <w:qFormat/>
    <w:rsid w:val="00105759"/>
    <w:pPr>
      <w:spacing w:before="300" w:after="100"/>
      <w:jc w:val="center"/>
      <w:outlineLvl w:val="1"/>
    </w:pPr>
    <w:rPr>
      <w:caps/>
    </w:rPr>
  </w:style>
  <w:style w:type="paragraph" w:styleId="Heading3">
    <w:name w:val="heading 3"/>
    <w:basedOn w:val="Normal"/>
    <w:next w:val="Normal"/>
    <w:unhideWhenUsed/>
    <w:qFormat/>
    <w:rsid w:val="00105759"/>
    <w:pPr>
      <w:jc w:val="center"/>
      <w:outlineLvl w:val="2"/>
    </w:pPr>
    <w:rPr>
      <w:sz w:val="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A1810D" w:themeColor="accent1" w:themeShade="80"/>
    </w:rPr>
  </w:style>
  <w:style w:type="paragraph" w:styleId="Header">
    <w:name w:val="header"/>
    <w:basedOn w:val="Normal"/>
    <w:link w:val="HeaderChar"/>
    <w:uiPriority w:val="99"/>
    <w:unhideWhenUsed/>
    <w:rsid w:val="004008C9"/>
    <w:pPr>
      <w:tabs>
        <w:tab w:val="center" w:pos="4680"/>
        <w:tab w:val="right" w:pos="9360"/>
      </w:tabs>
      <w:spacing w:before="0"/>
    </w:pPr>
  </w:style>
  <w:style w:type="character" w:customStyle="1" w:styleId="HeaderChar">
    <w:name w:val="Header Char"/>
    <w:basedOn w:val="DefaultParagraphFont"/>
    <w:link w:val="Header"/>
    <w:uiPriority w:val="99"/>
    <w:rsid w:val="004008C9"/>
    <w:rPr>
      <w:b/>
      <w:bCs/>
      <w:color w:val="A1810D" w:themeColor="accent1" w:themeShade="80"/>
      <w:sz w:val="26"/>
      <w:szCs w:val="26"/>
    </w:rPr>
  </w:style>
  <w:style w:type="paragraph" w:styleId="Footer">
    <w:name w:val="footer"/>
    <w:basedOn w:val="Normal"/>
    <w:link w:val="FooterChar"/>
    <w:uiPriority w:val="99"/>
    <w:unhideWhenUsed/>
    <w:rsid w:val="004008C9"/>
    <w:pPr>
      <w:tabs>
        <w:tab w:val="center" w:pos="4680"/>
        <w:tab w:val="right" w:pos="9360"/>
      </w:tabs>
      <w:spacing w:before="0"/>
    </w:pPr>
  </w:style>
  <w:style w:type="character" w:customStyle="1" w:styleId="FooterChar">
    <w:name w:val="Footer Char"/>
    <w:basedOn w:val="DefaultParagraphFont"/>
    <w:link w:val="Footer"/>
    <w:uiPriority w:val="99"/>
    <w:rsid w:val="004008C9"/>
    <w:rPr>
      <w:b/>
      <w:bCs/>
      <w:color w:val="A1810D" w:themeColor="accent1" w:themeShade="80"/>
      <w:sz w:val="26"/>
      <w:szCs w:val="26"/>
    </w:rPr>
  </w:style>
  <w:style w:type="paragraph" w:styleId="ListParagraph">
    <w:name w:val="List Paragraph"/>
    <w:basedOn w:val="Normal"/>
    <w:uiPriority w:val="34"/>
    <w:unhideWhenUsed/>
    <w:qFormat/>
    <w:rsid w:val="002B58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HNAVI\AppData\Local\Microsoft\Office\16.0\DTS\en-IN%7b870AEB15-CEBD-4723-BE89-082698387D9E%7d\%7bD8DF02FD-D380-40D0-AA3E-B598F0FD699C%7dtf03978815_win32.dotx" TargetMode="External"/></Relationships>
</file>

<file path=word/theme/theme1.xml><?xml version="1.0" encoding="utf-8"?>
<a:theme xmlns:a="http://schemas.openxmlformats.org/drawingml/2006/main" name="Party invitation flyer">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entury Schoolbook">
      <a:majorFont>
        <a:latin typeface="Century Schoolbook" panose="02040604050505020304"/>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Schoolbook" panose="02040604050505020304"/>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7" ma:contentTypeDescription="Create a new document." ma:contentTypeScope="" ma:versionID="c6f9a84f66a9c8b9a21755b9ffafb945">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27df39e3e7036dff54f89ddd5805ce72"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B6A40-05D4-43D3-A1B5-58DDB6B680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534CEB-096C-47B5-9969-A961299A0FBD}">
  <ds:schemaRefs>
    <ds:schemaRef ds:uri="http://schemas.microsoft.com/sharepoint/v3/contenttype/forms"/>
  </ds:schemaRefs>
</ds:datastoreItem>
</file>

<file path=customXml/itemProps3.xml><?xml version="1.0" encoding="utf-8"?>
<ds:datastoreItem xmlns:ds="http://schemas.openxmlformats.org/officeDocument/2006/customXml" ds:itemID="{263271B0-4F0C-4FE2-9657-EF025C8469A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BB567F21-46F9-4537-99E6-230F22107240}">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{D8DF02FD-D380-40D0-AA3E-B598F0FD699C}tf03978815_win32</Template>
  <TotalTime>292</TotalTime>
  <Pages>18</Pages>
  <Words>1042</Words>
  <Characters>5946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JAHNAVI</dc:creator>
  <cp:lastModifiedBy>jahnavi gaur</cp:lastModifiedBy>
  <cp:revision>1</cp:revision>
  <dcterms:created xsi:type="dcterms:W3CDTF">2025-11-21T13:09:00Z</dcterms:created>
  <dcterms:modified xsi:type="dcterms:W3CDTF">2025-11-21T18:01:00Z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